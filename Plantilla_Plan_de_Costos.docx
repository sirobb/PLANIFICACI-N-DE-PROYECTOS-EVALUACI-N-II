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3969"/>
        <w:gridCol w:w="1418"/>
        <w:gridCol w:w="2126"/>
      </w:tblGrid>
      <w:tr w:rsidR="001E0A61" w:rsidRPr="00A57360" w14:paraId="46B36B71" w14:textId="77777777" w:rsidTr="00552A76">
        <w:trPr>
          <w:cantSplit/>
          <w:tblHeader/>
        </w:trPr>
        <w:tc>
          <w:tcPr>
            <w:tcW w:w="10065" w:type="dxa"/>
            <w:gridSpan w:val="4"/>
            <w:shd w:val="clear" w:color="auto" w:fill="D9D9D9"/>
          </w:tcPr>
          <w:p w14:paraId="22AC4A84" w14:textId="77777777" w:rsidR="001E0A61" w:rsidRPr="00A57360" w:rsidRDefault="001E0A61" w:rsidP="00A57360">
            <w:pPr>
              <w:pStyle w:val="Ttulo3"/>
              <w:rPr>
                <w:color w:val="auto"/>
              </w:rPr>
            </w:pPr>
            <w:r w:rsidRPr="00A57360">
              <w:rPr>
                <w:color w:val="auto"/>
              </w:rPr>
              <w:t>Información General del Proyecto</w:t>
            </w:r>
          </w:p>
        </w:tc>
      </w:tr>
      <w:tr w:rsidR="001E0A61" w:rsidRPr="00A57360" w14:paraId="5B7D1B7E" w14:textId="77777777">
        <w:trPr>
          <w:cantSplit/>
        </w:trPr>
        <w:tc>
          <w:tcPr>
            <w:tcW w:w="2552" w:type="dxa"/>
            <w:tcBorders>
              <w:bottom w:val="single" w:sz="6" w:space="0" w:color="auto"/>
            </w:tcBorders>
            <w:shd w:val="clear" w:color="auto" w:fill="F3F3F3"/>
          </w:tcPr>
          <w:p w14:paraId="6C2D9E72" w14:textId="77777777" w:rsidR="001E0A61" w:rsidRPr="00A57360" w:rsidRDefault="00516573" w:rsidP="005C4BDA">
            <w:pPr>
              <w:pStyle w:val="Encabezado"/>
              <w:spacing w:before="60" w:after="60"/>
              <w:rPr>
                <w:rFonts w:cs="Arial"/>
                <w:szCs w:val="18"/>
                <w:lang w:val="es-ES"/>
              </w:rPr>
            </w:pPr>
            <w:r w:rsidRPr="00A57360">
              <w:rPr>
                <w:rFonts w:cs="Arial"/>
                <w:color w:val="FF0000"/>
                <w:szCs w:val="18"/>
                <w:lang w:val="es-ES"/>
              </w:rPr>
              <w:t>*</w:t>
            </w:r>
            <w:r w:rsidR="001E0A61" w:rsidRPr="00A57360">
              <w:rPr>
                <w:rFonts w:cs="Arial"/>
                <w:b w:val="0"/>
                <w:szCs w:val="18"/>
                <w:lang w:val="es-ES"/>
              </w:rPr>
              <w:t xml:space="preserve"> </w:t>
            </w:r>
            <w:r w:rsidR="001E0A61" w:rsidRPr="00A57360">
              <w:rPr>
                <w:rFonts w:cs="Arial"/>
                <w:szCs w:val="18"/>
                <w:lang w:val="es-ES"/>
              </w:rPr>
              <w:t>ID. Proyecto:</w:t>
            </w:r>
          </w:p>
        </w:tc>
        <w:tc>
          <w:tcPr>
            <w:tcW w:w="3969" w:type="dxa"/>
            <w:tcBorders>
              <w:bottom w:val="single" w:sz="6" w:space="0" w:color="auto"/>
            </w:tcBorders>
          </w:tcPr>
          <w:p w14:paraId="2D2477CC" w14:textId="65BEC9ED" w:rsidR="001E0A61" w:rsidRPr="006A77A3" w:rsidRDefault="00B30300" w:rsidP="005C4BDA">
            <w:pPr>
              <w:pStyle w:val="CovFormText"/>
              <w:rPr>
                <w:rFonts w:cs="Arial"/>
                <w:noProof w:val="0"/>
                <w:szCs w:val="18"/>
                <w:lang w:val="es-ES"/>
              </w:rPr>
            </w:pPr>
            <w:r>
              <w:rPr>
                <w:rFonts w:cs="Arial"/>
                <w:noProof w:val="0"/>
                <w:szCs w:val="18"/>
                <w:lang w:val="es-ES"/>
              </w:rPr>
              <w:t>0001</w:t>
            </w:r>
          </w:p>
        </w:tc>
        <w:tc>
          <w:tcPr>
            <w:tcW w:w="1418" w:type="dxa"/>
            <w:tcBorders>
              <w:bottom w:val="single" w:sz="6" w:space="0" w:color="auto"/>
            </w:tcBorders>
            <w:shd w:val="clear" w:color="auto" w:fill="F3F3F3"/>
          </w:tcPr>
          <w:p w14:paraId="6B1494AA" w14:textId="77777777" w:rsidR="001E0A61" w:rsidRPr="00A57360" w:rsidRDefault="00516573" w:rsidP="005C4BDA">
            <w:pPr>
              <w:pStyle w:val="Encabezado"/>
              <w:spacing w:before="60" w:after="60"/>
              <w:rPr>
                <w:rFonts w:cs="Arial"/>
                <w:szCs w:val="18"/>
                <w:lang w:val="es-ES"/>
              </w:rPr>
            </w:pPr>
            <w:r w:rsidRPr="00A57360">
              <w:rPr>
                <w:rFonts w:cs="Arial"/>
                <w:color w:val="FF0000"/>
                <w:szCs w:val="18"/>
                <w:lang w:val="es-ES"/>
              </w:rPr>
              <w:t>*</w:t>
            </w:r>
            <w:r w:rsidR="001E0A61" w:rsidRPr="00A57360">
              <w:rPr>
                <w:rFonts w:cs="Arial"/>
                <w:szCs w:val="18"/>
                <w:lang w:val="es-ES"/>
              </w:rPr>
              <w:t xml:space="preserve"> Fecha: </w:t>
            </w: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14:paraId="0F982982" w14:textId="1E3CE3A0" w:rsidR="001E0A61" w:rsidRPr="006A77A3" w:rsidRDefault="00B30300" w:rsidP="005C4BDA">
            <w:pPr>
              <w:pStyle w:val="CovFormText"/>
              <w:rPr>
                <w:rFonts w:cs="Arial"/>
                <w:noProof w:val="0"/>
                <w:szCs w:val="18"/>
                <w:lang w:val="es-ES"/>
              </w:rPr>
            </w:pPr>
            <w:r>
              <w:rPr>
                <w:rFonts w:cs="Arial"/>
                <w:noProof w:val="0"/>
                <w:szCs w:val="18"/>
                <w:lang w:val="es-ES"/>
              </w:rPr>
              <w:t>04-11-2024</w:t>
            </w:r>
          </w:p>
        </w:tc>
      </w:tr>
      <w:tr w:rsidR="0069617D" w:rsidRPr="00A57360" w14:paraId="5B5FD334" w14:textId="77777777">
        <w:trPr>
          <w:cantSplit/>
        </w:trPr>
        <w:tc>
          <w:tcPr>
            <w:tcW w:w="2552" w:type="dxa"/>
            <w:shd w:val="clear" w:color="auto" w:fill="F3F3F3"/>
          </w:tcPr>
          <w:p w14:paraId="6994A49C" w14:textId="77777777" w:rsidR="0069617D" w:rsidRPr="00A57360" w:rsidRDefault="0069617D" w:rsidP="005C4BDA">
            <w:pPr>
              <w:pStyle w:val="Encabezado"/>
              <w:spacing w:before="60" w:after="60"/>
              <w:rPr>
                <w:rFonts w:cs="Arial"/>
                <w:szCs w:val="18"/>
                <w:lang w:val="es-ES"/>
              </w:rPr>
            </w:pPr>
            <w:r w:rsidRPr="00A57360">
              <w:rPr>
                <w:rFonts w:cs="Arial"/>
                <w:color w:val="FF0000"/>
                <w:szCs w:val="18"/>
                <w:lang w:val="es-ES"/>
              </w:rPr>
              <w:t>*</w:t>
            </w:r>
            <w:r w:rsidRPr="00A57360">
              <w:rPr>
                <w:rFonts w:cs="Arial"/>
                <w:b w:val="0"/>
                <w:szCs w:val="18"/>
                <w:lang w:val="es-ES"/>
              </w:rPr>
              <w:t xml:space="preserve"> </w:t>
            </w:r>
            <w:r w:rsidRPr="00A57360">
              <w:rPr>
                <w:rFonts w:cs="Arial"/>
                <w:szCs w:val="18"/>
                <w:lang w:val="es-ES"/>
              </w:rPr>
              <w:t xml:space="preserve">Nombre del Proyecto: </w:t>
            </w:r>
          </w:p>
        </w:tc>
        <w:tc>
          <w:tcPr>
            <w:tcW w:w="7513" w:type="dxa"/>
            <w:gridSpan w:val="3"/>
          </w:tcPr>
          <w:p w14:paraId="067BEDD6" w14:textId="373B3AAF" w:rsidR="0069617D" w:rsidRPr="00E27280" w:rsidRDefault="00B30300" w:rsidP="00E27280">
            <w:pPr>
              <w:pStyle w:val="CovFormText"/>
              <w:rPr>
                <w:rFonts w:cs="Arial"/>
                <w:noProof w:val="0"/>
                <w:szCs w:val="18"/>
              </w:rPr>
            </w:pPr>
            <w:r w:rsidRPr="00B30300">
              <w:rPr>
                <w:rFonts w:cs="Arial"/>
                <w:noProof w:val="0"/>
                <w:szCs w:val="18"/>
              </w:rPr>
              <w:t>Implementación de Intranet Corporativa</w:t>
            </w:r>
          </w:p>
        </w:tc>
      </w:tr>
      <w:tr w:rsidR="001E0A61" w:rsidRPr="00A57360" w14:paraId="67FE44E3" w14:textId="77777777">
        <w:trPr>
          <w:cantSplit/>
        </w:trPr>
        <w:tc>
          <w:tcPr>
            <w:tcW w:w="2552" w:type="dxa"/>
            <w:tcBorders>
              <w:bottom w:val="single" w:sz="6" w:space="0" w:color="auto"/>
            </w:tcBorders>
            <w:shd w:val="clear" w:color="auto" w:fill="F3F3F3"/>
          </w:tcPr>
          <w:p w14:paraId="06364F08" w14:textId="77777777" w:rsidR="001E0A61" w:rsidRPr="00A57360" w:rsidRDefault="00516573" w:rsidP="001E5891">
            <w:pPr>
              <w:pStyle w:val="Encabezado"/>
              <w:spacing w:before="60" w:after="60"/>
              <w:rPr>
                <w:rFonts w:cs="Arial"/>
                <w:szCs w:val="18"/>
                <w:lang w:val="es-ES"/>
              </w:rPr>
            </w:pPr>
            <w:r w:rsidRPr="00A57360">
              <w:rPr>
                <w:rFonts w:cs="Arial"/>
                <w:color w:val="FF0000"/>
                <w:szCs w:val="18"/>
                <w:lang w:val="es-ES"/>
              </w:rPr>
              <w:t>*</w:t>
            </w:r>
            <w:r w:rsidR="001E0A61" w:rsidRPr="00A57360">
              <w:rPr>
                <w:rFonts w:cs="Arial"/>
                <w:b w:val="0"/>
                <w:szCs w:val="18"/>
                <w:lang w:val="es-ES"/>
              </w:rPr>
              <w:t xml:space="preserve"> </w:t>
            </w:r>
            <w:r w:rsidR="001E5891">
              <w:rPr>
                <w:rFonts w:cs="Arial"/>
                <w:szCs w:val="18"/>
                <w:lang w:val="es-ES"/>
              </w:rPr>
              <w:t>Jefe</w:t>
            </w:r>
            <w:r w:rsidR="00EC3A4E">
              <w:rPr>
                <w:rFonts w:cs="Arial"/>
                <w:szCs w:val="18"/>
                <w:lang w:val="es-ES"/>
              </w:rPr>
              <w:t xml:space="preserve"> de Proyecto</w:t>
            </w:r>
            <w:r w:rsidR="001E0A61" w:rsidRPr="00A57360">
              <w:rPr>
                <w:rFonts w:cs="Arial"/>
                <w:szCs w:val="18"/>
                <w:lang w:val="es-ES"/>
              </w:rPr>
              <w:t xml:space="preserve">: </w:t>
            </w:r>
          </w:p>
        </w:tc>
        <w:tc>
          <w:tcPr>
            <w:tcW w:w="7513" w:type="dxa"/>
            <w:gridSpan w:val="3"/>
            <w:tcBorders>
              <w:bottom w:val="single" w:sz="6" w:space="0" w:color="auto"/>
            </w:tcBorders>
          </w:tcPr>
          <w:p w14:paraId="6C8290EA" w14:textId="41601F75" w:rsidR="001E0A61" w:rsidRPr="006A77A3" w:rsidRDefault="00B30300" w:rsidP="005C4BDA">
            <w:pPr>
              <w:pStyle w:val="CovFormText"/>
              <w:rPr>
                <w:rFonts w:cs="Arial"/>
                <w:noProof w:val="0"/>
                <w:szCs w:val="18"/>
                <w:lang w:val="es-ES"/>
              </w:rPr>
            </w:pPr>
            <w:r>
              <w:rPr>
                <w:rFonts w:cs="Arial"/>
                <w:noProof w:val="0"/>
                <w:szCs w:val="18"/>
                <w:lang w:val="es-ES"/>
              </w:rPr>
              <w:t>Boris Alarcon</w:t>
            </w:r>
          </w:p>
        </w:tc>
      </w:tr>
      <w:tr w:rsidR="001E0A61" w:rsidRPr="00A57360" w14:paraId="51314EE6" w14:textId="77777777">
        <w:trPr>
          <w:cantSplit/>
        </w:trPr>
        <w:tc>
          <w:tcPr>
            <w:tcW w:w="2552" w:type="dxa"/>
            <w:tcBorders>
              <w:bottom w:val="single" w:sz="6" w:space="0" w:color="auto"/>
            </w:tcBorders>
            <w:shd w:val="clear" w:color="auto" w:fill="F3F3F3"/>
          </w:tcPr>
          <w:p w14:paraId="20A59740" w14:textId="77777777" w:rsidR="001E0A61" w:rsidRPr="00A57360" w:rsidRDefault="00516573" w:rsidP="005C4BDA">
            <w:pPr>
              <w:pStyle w:val="Encabezado"/>
              <w:spacing w:before="60" w:after="60"/>
              <w:rPr>
                <w:rFonts w:cs="Arial"/>
                <w:szCs w:val="18"/>
                <w:lang w:val="es-ES"/>
              </w:rPr>
            </w:pPr>
            <w:r w:rsidRPr="00A57360">
              <w:rPr>
                <w:rFonts w:cs="Arial"/>
                <w:color w:val="FF0000"/>
                <w:szCs w:val="18"/>
                <w:lang w:val="es-ES"/>
              </w:rPr>
              <w:t>*</w:t>
            </w:r>
            <w:r w:rsidR="001E0A61" w:rsidRPr="00A57360">
              <w:rPr>
                <w:rFonts w:cs="Arial"/>
                <w:b w:val="0"/>
                <w:szCs w:val="18"/>
                <w:lang w:val="es-ES"/>
              </w:rPr>
              <w:t xml:space="preserve"> </w:t>
            </w:r>
            <w:r w:rsidR="001E0A61" w:rsidRPr="00A57360">
              <w:rPr>
                <w:rFonts w:cs="Arial"/>
                <w:szCs w:val="18"/>
                <w:lang w:val="es-ES"/>
              </w:rPr>
              <w:t xml:space="preserve">Preparado por: </w:t>
            </w:r>
          </w:p>
        </w:tc>
        <w:tc>
          <w:tcPr>
            <w:tcW w:w="7513" w:type="dxa"/>
            <w:gridSpan w:val="3"/>
            <w:tcBorders>
              <w:bottom w:val="single" w:sz="6" w:space="0" w:color="auto"/>
            </w:tcBorders>
          </w:tcPr>
          <w:p w14:paraId="0BA8437A" w14:textId="155C7553" w:rsidR="001E0A61" w:rsidRPr="006A77A3" w:rsidRDefault="00B30300" w:rsidP="005C4BDA">
            <w:pPr>
              <w:pStyle w:val="CovFormText"/>
              <w:rPr>
                <w:rFonts w:cs="Arial"/>
                <w:noProof w:val="0"/>
                <w:szCs w:val="18"/>
                <w:lang w:val="es-ES"/>
              </w:rPr>
            </w:pPr>
            <w:r>
              <w:rPr>
                <w:rFonts w:cs="Arial"/>
                <w:noProof w:val="0"/>
                <w:szCs w:val="18"/>
                <w:lang w:val="es-ES"/>
              </w:rPr>
              <w:t>Boris Alarcon</w:t>
            </w:r>
          </w:p>
        </w:tc>
      </w:tr>
    </w:tbl>
    <w:p w14:paraId="6BACB481" w14:textId="77777777" w:rsidR="00FF0382" w:rsidRDefault="00FF0382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p w14:paraId="5B95A8BB" w14:textId="77777777" w:rsidR="00A156F9" w:rsidRPr="00A57360" w:rsidRDefault="00A156F9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tbl>
      <w:tblPr>
        <w:tblW w:w="10065" w:type="dxa"/>
        <w:tblInd w:w="-34" w:type="dxa"/>
        <w:tblBorders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FF0382" w:rsidRPr="00A57360" w14:paraId="48C01BED" w14:textId="77777777">
        <w:trPr>
          <w:cantSplit/>
          <w:tblHeader/>
        </w:trPr>
        <w:tc>
          <w:tcPr>
            <w:tcW w:w="1006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1776EF1E" w14:textId="77777777" w:rsidR="00FF0382" w:rsidRPr="00A57360" w:rsidRDefault="00300A2E" w:rsidP="00A57360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t>ALCANCE</w:t>
            </w:r>
          </w:p>
        </w:tc>
      </w:tr>
      <w:tr w:rsidR="00CB55A3" w:rsidRPr="00A57360" w14:paraId="43FB2657" w14:textId="77777777">
        <w:tblPrEx>
          <w:tblBorders>
            <w:top w:val="single" w:sz="6" w:space="0" w:color="auto"/>
          </w:tblBorders>
        </w:tblPrEx>
        <w:trPr>
          <w:cantSplit/>
        </w:trPr>
        <w:tc>
          <w:tcPr>
            <w:tcW w:w="10065" w:type="dxa"/>
            <w:shd w:val="clear" w:color="auto" w:fill="F3F3F3"/>
          </w:tcPr>
          <w:p w14:paraId="0CFC3EA0" w14:textId="76AEECE5" w:rsidR="00CB55A3" w:rsidRPr="00A57360" w:rsidRDefault="00516573" w:rsidP="00300A2E">
            <w:pPr>
              <w:pStyle w:val="Encabezado"/>
              <w:spacing w:before="60" w:after="60"/>
              <w:rPr>
                <w:rFonts w:cs="Arial"/>
                <w:szCs w:val="18"/>
                <w:lang w:val="es-ES"/>
              </w:rPr>
            </w:pPr>
            <w:r w:rsidRPr="00A57360">
              <w:rPr>
                <w:rFonts w:cs="Arial"/>
                <w:b w:val="0"/>
                <w:color w:val="FF0000"/>
                <w:szCs w:val="18"/>
                <w:lang w:val="es-ES"/>
              </w:rPr>
              <w:t>*</w:t>
            </w:r>
            <w:r w:rsidR="00CB55A3" w:rsidRPr="00A57360">
              <w:rPr>
                <w:rFonts w:cs="Arial"/>
                <w:b w:val="0"/>
                <w:szCs w:val="18"/>
                <w:lang w:val="es-ES"/>
              </w:rPr>
              <w:t xml:space="preserve"> </w:t>
            </w:r>
            <w:r w:rsidR="0008390B">
              <w:rPr>
                <w:rFonts w:cs="Arial"/>
                <w:iCs/>
                <w:szCs w:val="18"/>
                <w:lang w:val="es-ES"/>
              </w:rPr>
              <w:t xml:space="preserve">Alcance del Plan de </w:t>
            </w:r>
            <w:proofErr w:type="gramStart"/>
            <w:r w:rsidR="00300A2E">
              <w:rPr>
                <w:rFonts w:cs="Arial"/>
                <w:iCs/>
                <w:szCs w:val="18"/>
                <w:lang w:val="es-ES"/>
              </w:rPr>
              <w:t>Costos</w:t>
            </w:r>
            <w:r w:rsidR="00B30300">
              <w:rPr>
                <w:rFonts w:cs="Arial"/>
                <w:iCs/>
                <w:szCs w:val="18"/>
                <w:lang w:val="es-ES"/>
              </w:rPr>
              <w:t xml:space="preserve">  </w:t>
            </w:r>
            <w:r w:rsidR="00B30300" w:rsidRPr="00B30300">
              <w:rPr>
                <w:rFonts w:cs="Arial"/>
                <w:iCs/>
                <w:szCs w:val="18"/>
              </w:rPr>
              <w:t>Este</w:t>
            </w:r>
            <w:proofErr w:type="gramEnd"/>
            <w:r w:rsidR="00B30300" w:rsidRPr="00B30300">
              <w:rPr>
                <w:rFonts w:cs="Arial"/>
                <w:iCs/>
                <w:szCs w:val="18"/>
              </w:rPr>
              <w:t xml:space="preserve"> plan abarca todos los costos asociados con la implementación de la intranet, incluyendo costos directos e indirectos, así como los recursos necesarios para asegurar una ejecución efectiva del proyecto.</w:t>
            </w:r>
          </w:p>
        </w:tc>
      </w:tr>
      <w:tr w:rsidR="00CB55A3" w:rsidRPr="00A57360" w14:paraId="64701F9C" w14:textId="77777777">
        <w:tblPrEx>
          <w:tblBorders>
            <w:top w:val="single" w:sz="6" w:space="0" w:color="auto"/>
          </w:tblBorders>
        </w:tblPrEx>
        <w:tc>
          <w:tcPr>
            <w:tcW w:w="10065" w:type="dxa"/>
            <w:tcBorders>
              <w:bottom w:val="single" w:sz="6" w:space="0" w:color="auto"/>
            </w:tcBorders>
          </w:tcPr>
          <w:p w14:paraId="17564A61" w14:textId="77777777" w:rsidR="00CB55A3" w:rsidRPr="00A57360" w:rsidRDefault="00CB55A3" w:rsidP="00AE638F">
            <w:pPr>
              <w:pStyle w:val="Prrafodelista"/>
              <w:shd w:val="clear" w:color="auto" w:fill="F5F5F5"/>
              <w:jc w:val="both"/>
              <w:textAlignment w:val="top"/>
              <w:rPr>
                <w:rFonts w:cs="Arial"/>
                <w:szCs w:val="18"/>
                <w:lang w:val="es-ES"/>
              </w:rPr>
            </w:pPr>
          </w:p>
        </w:tc>
      </w:tr>
      <w:tr w:rsidR="00CB55A3" w:rsidRPr="00A57360" w14:paraId="215FBC3F" w14:textId="77777777">
        <w:tblPrEx>
          <w:tblBorders>
            <w:top w:val="single" w:sz="6" w:space="0" w:color="auto"/>
          </w:tblBorders>
        </w:tblPrEx>
        <w:trPr>
          <w:cantSplit/>
        </w:trPr>
        <w:tc>
          <w:tcPr>
            <w:tcW w:w="10065" w:type="dxa"/>
            <w:shd w:val="clear" w:color="auto" w:fill="F3F3F3"/>
          </w:tcPr>
          <w:p w14:paraId="51244C81" w14:textId="48D6535E" w:rsidR="00B30300" w:rsidRPr="00B30300" w:rsidRDefault="00516573" w:rsidP="00B30300">
            <w:pPr>
              <w:pStyle w:val="Encabezado"/>
              <w:spacing w:before="60" w:after="60"/>
              <w:jc w:val="both"/>
              <w:rPr>
                <w:rFonts w:cs="Arial"/>
                <w:iCs/>
                <w:szCs w:val="18"/>
              </w:rPr>
            </w:pPr>
            <w:r w:rsidRPr="00A57360">
              <w:rPr>
                <w:rFonts w:cs="Arial"/>
                <w:b w:val="0"/>
                <w:color w:val="FF0000"/>
                <w:szCs w:val="18"/>
                <w:lang w:val="es-ES"/>
              </w:rPr>
              <w:t>*</w:t>
            </w:r>
            <w:r w:rsidR="00CB55A3" w:rsidRPr="00A57360">
              <w:rPr>
                <w:rFonts w:cs="Arial"/>
                <w:b w:val="0"/>
                <w:szCs w:val="18"/>
                <w:lang w:val="es-ES"/>
              </w:rPr>
              <w:t xml:space="preserve"> </w:t>
            </w:r>
            <w:r w:rsidR="00CB55A3" w:rsidRPr="00A57360">
              <w:rPr>
                <w:rFonts w:cs="Arial"/>
                <w:iCs/>
                <w:szCs w:val="18"/>
                <w:lang w:val="es-ES"/>
              </w:rPr>
              <w:t xml:space="preserve">Objetivos </w:t>
            </w:r>
            <w:r w:rsidR="00B30300">
              <w:rPr>
                <w:rFonts w:cs="Arial"/>
                <w:iCs/>
                <w:szCs w:val="18"/>
                <w:lang w:val="es-ES"/>
              </w:rPr>
              <w:t xml:space="preserve"> </w:t>
            </w:r>
            <w:r w:rsidR="00B30300" w:rsidRPr="00B30300">
              <w:rPr>
                <w:rFonts w:cs="Arial"/>
                <w:iCs/>
                <w:szCs w:val="18"/>
              </w:rPr>
              <w:t xml:space="preserve"> Establecer un presupuesto claro y detallado. </w:t>
            </w:r>
          </w:p>
          <w:p w14:paraId="7897CD19" w14:textId="4BD5BBA7" w:rsidR="00B30300" w:rsidRPr="00B30300" w:rsidRDefault="00B30300" w:rsidP="00B30300">
            <w:pPr>
              <w:pStyle w:val="Encabezado"/>
              <w:spacing w:before="60" w:after="60"/>
              <w:jc w:val="both"/>
              <w:rPr>
                <w:rFonts w:cs="Arial"/>
                <w:iCs/>
                <w:szCs w:val="18"/>
              </w:rPr>
            </w:pPr>
            <w:r w:rsidRPr="00B30300">
              <w:rPr>
                <w:rFonts w:cs="Arial"/>
                <w:iCs/>
                <w:szCs w:val="18"/>
              </w:rPr>
              <w:t xml:space="preserve"> Controlar los costos a lo largo del ciclo del proyecto. </w:t>
            </w:r>
          </w:p>
          <w:p w14:paraId="3C79A29A" w14:textId="21526859" w:rsidR="00CB55A3" w:rsidRPr="00A57360" w:rsidRDefault="00B30300" w:rsidP="00B30300">
            <w:pPr>
              <w:pStyle w:val="Encabezado"/>
              <w:spacing w:before="60" w:after="60"/>
              <w:jc w:val="both"/>
              <w:rPr>
                <w:rFonts w:cs="Arial"/>
                <w:szCs w:val="18"/>
                <w:lang w:val="es-ES"/>
              </w:rPr>
            </w:pPr>
            <w:r w:rsidRPr="00B30300">
              <w:rPr>
                <w:rFonts w:cs="Arial"/>
                <w:iCs/>
                <w:szCs w:val="18"/>
              </w:rPr>
              <w:t>Facilitar la aprobación y seguimiento de los gastos.</w:t>
            </w:r>
          </w:p>
        </w:tc>
      </w:tr>
      <w:tr w:rsidR="00CB55A3" w:rsidRPr="00A57360" w14:paraId="6BE3EB5F" w14:textId="77777777">
        <w:tblPrEx>
          <w:tblBorders>
            <w:top w:val="single" w:sz="6" w:space="0" w:color="auto"/>
          </w:tblBorders>
        </w:tblPrEx>
        <w:trPr>
          <w:cantSplit/>
        </w:trPr>
        <w:tc>
          <w:tcPr>
            <w:tcW w:w="10065" w:type="dxa"/>
          </w:tcPr>
          <w:p w14:paraId="66231B87" w14:textId="77777777" w:rsidR="00293AD2" w:rsidRPr="00A57360" w:rsidRDefault="00293AD2" w:rsidP="00AE638F">
            <w:pPr>
              <w:pStyle w:val="Prrafodelista"/>
              <w:shd w:val="clear" w:color="auto" w:fill="F5F5F5"/>
              <w:textAlignment w:val="top"/>
              <w:rPr>
                <w:rFonts w:cs="Arial"/>
                <w:szCs w:val="18"/>
                <w:lang w:val="es-ES"/>
              </w:rPr>
            </w:pPr>
          </w:p>
        </w:tc>
      </w:tr>
    </w:tbl>
    <w:p w14:paraId="21C999D8" w14:textId="77777777" w:rsidR="00885827" w:rsidRPr="00885827" w:rsidRDefault="00885827" w:rsidP="00885827">
      <w:pPr>
        <w:pStyle w:val="Piedepgina"/>
        <w:tabs>
          <w:tab w:val="clear" w:pos="4320"/>
          <w:tab w:val="clear" w:pos="8640"/>
        </w:tabs>
        <w:ind w:left="720"/>
        <w:rPr>
          <w:rFonts w:cs="Arial"/>
          <w:color w:val="FF0000"/>
          <w:sz w:val="18"/>
          <w:szCs w:val="18"/>
          <w:lang w:val="es-ES"/>
        </w:rPr>
      </w:pPr>
    </w:p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8363"/>
      </w:tblGrid>
      <w:tr w:rsidR="00B1367E" w:rsidRPr="00A57360" w14:paraId="30C45309" w14:textId="77777777" w:rsidTr="00287A20">
        <w:trPr>
          <w:cantSplit/>
          <w:tblHeader/>
        </w:trPr>
        <w:tc>
          <w:tcPr>
            <w:tcW w:w="10065" w:type="dxa"/>
            <w:gridSpan w:val="2"/>
            <w:tcBorders>
              <w:bottom w:val="single" w:sz="6" w:space="0" w:color="auto"/>
            </w:tcBorders>
            <w:shd w:val="clear" w:color="auto" w:fill="D9D9D9"/>
          </w:tcPr>
          <w:p w14:paraId="4E1FB089" w14:textId="77777777" w:rsidR="00B1367E" w:rsidRPr="00A57360" w:rsidRDefault="00144206" w:rsidP="00B1367E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t xml:space="preserve">RESPONSABLE </w:t>
            </w:r>
          </w:p>
        </w:tc>
      </w:tr>
      <w:tr w:rsidR="00B1367E" w:rsidRPr="00A57360" w14:paraId="2ED6A848" w14:textId="77777777" w:rsidTr="00287A20">
        <w:trPr>
          <w:cantSplit/>
        </w:trPr>
        <w:tc>
          <w:tcPr>
            <w:tcW w:w="10065" w:type="dxa"/>
            <w:gridSpan w:val="2"/>
            <w:tcBorders>
              <w:bottom w:val="single" w:sz="6" w:space="0" w:color="auto"/>
            </w:tcBorders>
            <w:shd w:val="clear" w:color="auto" w:fill="F3F3F3"/>
          </w:tcPr>
          <w:p w14:paraId="76B23CE2" w14:textId="38E3910A" w:rsidR="00B1367E" w:rsidRPr="00A57360" w:rsidRDefault="00B1367E" w:rsidP="00B1367E">
            <w:pPr>
              <w:pStyle w:val="Encabezado"/>
              <w:spacing w:before="60" w:after="60"/>
              <w:jc w:val="both"/>
              <w:rPr>
                <w:rFonts w:cs="Arial"/>
                <w:szCs w:val="18"/>
                <w:lang w:val="es-ES"/>
              </w:rPr>
            </w:pPr>
            <w:r w:rsidRPr="00A57360">
              <w:rPr>
                <w:rFonts w:cs="Arial"/>
                <w:b w:val="0"/>
                <w:color w:val="FF0000"/>
                <w:szCs w:val="18"/>
                <w:lang w:val="es-ES"/>
              </w:rPr>
              <w:t>*</w:t>
            </w:r>
            <w:r w:rsidRPr="00A57360">
              <w:rPr>
                <w:rFonts w:cs="Arial"/>
                <w:b w:val="0"/>
                <w:szCs w:val="18"/>
                <w:lang w:val="es-ES"/>
              </w:rPr>
              <w:t xml:space="preserve"> </w:t>
            </w:r>
            <w:r>
              <w:rPr>
                <w:rFonts w:cs="Arial"/>
                <w:iCs/>
                <w:szCs w:val="18"/>
                <w:lang w:val="es-ES"/>
              </w:rPr>
              <w:t>Responsable</w:t>
            </w:r>
            <w:r w:rsidR="00B30300">
              <w:rPr>
                <w:rFonts w:cs="Arial"/>
                <w:iCs/>
                <w:szCs w:val="18"/>
                <w:lang w:val="es-ES"/>
              </w:rPr>
              <w:t xml:space="preserve">      </w:t>
            </w:r>
            <w:proofErr w:type="gramStart"/>
            <w:r w:rsidR="00B30300" w:rsidRPr="00B30300">
              <w:rPr>
                <w:rFonts w:cs="Arial"/>
                <w:iCs/>
                <w:szCs w:val="18"/>
              </w:rPr>
              <w:t>Jefe</w:t>
            </w:r>
            <w:proofErr w:type="gramEnd"/>
            <w:r w:rsidR="00B30300" w:rsidRPr="00B30300">
              <w:rPr>
                <w:rFonts w:cs="Arial"/>
                <w:iCs/>
                <w:szCs w:val="18"/>
              </w:rPr>
              <w:t xml:space="preserve"> de Proyecto</w:t>
            </w:r>
          </w:p>
        </w:tc>
      </w:tr>
      <w:tr w:rsidR="00B1367E" w:rsidRPr="00B1367E" w14:paraId="22A909CD" w14:textId="77777777" w:rsidTr="00B1367E">
        <w:trPr>
          <w:cantSplit/>
        </w:trPr>
        <w:tc>
          <w:tcPr>
            <w:tcW w:w="1702" w:type="dxa"/>
          </w:tcPr>
          <w:p w14:paraId="7C02A77F" w14:textId="77777777" w:rsidR="00B1367E" w:rsidRPr="00B1367E" w:rsidRDefault="00B1367E" w:rsidP="00B1367E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B1367E">
              <w:rPr>
                <w:rFonts w:cs="Arial"/>
                <w:sz w:val="18"/>
                <w:szCs w:val="18"/>
                <w:lang w:val="es-ES"/>
              </w:rPr>
              <w:t>Gesti</w:t>
            </w:r>
            <w:r w:rsidR="00144206">
              <w:rPr>
                <w:rFonts w:cs="Arial"/>
                <w:sz w:val="18"/>
                <w:szCs w:val="18"/>
                <w:lang w:val="es-ES"/>
              </w:rPr>
              <w:t>ó</w:t>
            </w:r>
            <w:r w:rsidRPr="00B1367E">
              <w:rPr>
                <w:rFonts w:cs="Arial"/>
                <w:sz w:val="18"/>
                <w:szCs w:val="18"/>
                <w:lang w:val="es-ES"/>
              </w:rPr>
              <w:t xml:space="preserve">n de </w:t>
            </w:r>
            <w:r w:rsidR="00144206">
              <w:rPr>
                <w:rFonts w:cs="Arial"/>
                <w:sz w:val="18"/>
                <w:szCs w:val="18"/>
                <w:lang w:val="es-ES"/>
              </w:rPr>
              <w:t>c</w:t>
            </w:r>
            <w:r w:rsidRPr="00B1367E">
              <w:rPr>
                <w:rFonts w:cs="Arial"/>
                <w:sz w:val="18"/>
                <w:szCs w:val="18"/>
                <w:lang w:val="es-ES"/>
              </w:rPr>
              <w:t>ostos</w:t>
            </w:r>
          </w:p>
        </w:tc>
        <w:tc>
          <w:tcPr>
            <w:tcW w:w="8363" w:type="dxa"/>
          </w:tcPr>
          <w:p w14:paraId="0CE0AF12" w14:textId="28AEDB49" w:rsidR="00B1367E" w:rsidRPr="00B1367E" w:rsidRDefault="00B30300" w:rsidP="00B1367E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B30300">
              <w:rPr>
                <w:rFonts w:cs="Arial"/>
                <w:sz w:val="18"/>
                <w:szCs w:val="18"/>
              </w:rPr>
              <w:t>Monitoreo y control de todos los aspectos financieros del proyecto.</w:t>
            </w:r>
          </w:p>
        </w:tc>
      </w:tr>
      <w:tr w:rsidR="00B1367E" w:rsidRPr="00B1367E" w14:paraId="57176619" w14:textId="77777777" w:rsidTr="00B1367E">
        <w:trPr>
          <w:cantSplit/>
        </w:trPr>
        <w:tc>
          <w:tcPr>
            <w:tcW w:w="1702" w:type="dxa"/>
          </w:tcPr>
          <w:p w14:paraId="49E9C328" w14:textId="77777777" w:rsidR="00B1367E" w:rsidRPr="00B1367E" w:rsidRDefault="00B1367E" w:rsidP="00B1367E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B1367E">
              <w:rPr>
                <w:rFonts w:cs="Arial"/>
                <w:sz w:val="18"/>
                <w:szCs w:val="18"/>
                <w:lang w:val="es-ES"/>
              </w:rPr>
              <w:t xml:space="preserve">Aprobación de los </w:t>
            </w:r>
            <w:r w:rsidR="00144206">
              <w:rPr>
                <w:rFonts w:cs="Arial"/>
                <w:sz w:val="18"/>
                <w:szCs w:val="18"/>
                <w:lang w:val="es-ES"/>
              </w:rPr>
              <w:t>c</w:t>
            </w:r>
            <w:r w:rsidRPr="00B1367E">
              <w:rPr>
                <w:rFonts w:cs="Arial"/>
                <w:sz w:val="18"/>
                <w:szCs w:val="18"/>
                <w:lang w:val="es-ES"/>
              </w:rPr>
              <w:t>ostos</w:t>
            </w:r>
          </w:p>
        </w:tc>
        <w:tc>
          <w:tcPr>
            <w:tcW w:w="8363" w:type="dxa"/>
          </w:tcPr>
          <w:p w14:paraId="27F0AC86" w14:textId="40A38E76" w:rsidR="00B1367E" w:rsidRPr="00B1367E" w:rsidRDefault="00B30300" w:rsidP="00B1367E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B30300">
              <w:rPr>
                <w:rFonts w:cs="Arial"/>
                <w:sz w:val="18"/>
                <w:szCs w:val="18"/>
              </w:rPr>
              <w:t>Aprobación de cada partida presupuestaria por parte del patrocinador.</w:t>
            </w:r>
          </w:p>
        </w:tc>
      </w:tr>
    </w:tbl>
    <w:p w14:paraId="37B4A99F" w14:textId="77777777" w:rsidR="00B1367E" w:rsidRDefault="00B1367E" w:rsidP="00B1367E">
      <w:pPr>
        <w:shd w:val="clear" w:color="auto" w:fill="F5F5F5"/>
        <w:textAlignment w:val="top"/>
        <w:rPr>
          <w:rFonts w:cs="Arial"/>
          <w:sz w:val="18"/>
          <w:szCs w:val="18"/>
          <w:lang w:val="es-ES"/>
        </w:rPr>
      </w:pPr>
    </w:p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8363"/>
      </w:tblGrid>
      <w:tr w:rsidR="00B1367E" w:rsidRPr="00A57360" w14:paraId="19E2BC3D" w14:textId="77777777" w:rsidTr="00287A20">
        <w:trPr>
          <w:cantSplit/>
          <w:tblHeader/>
        </w:trPr>
        <w:tc>
          <w:tcPr>
            <w:tcW w:w="10065" w:type="dxa"/>
            <w:gridSpan w:val="2"/>
            <w:tcBorders>
              <w:bottom w:val="single" w:sz="6" w:space="0" w:color="auto"/>
            </w:tcBorders>
            <w:shd w:val="clear" w:color="auto" w:fill="D9D9D9"/>
          </w:tcPr>
          <w:p w14:paraId="28DBF8C1" w14:textId="77777777" w:rsidR="00B1367E" w:rsidRPr="00A57360" w:rsidRDefault="00144206" w:rsidP="00287A20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t>REPORTES</w:t>
            </w:r>
          </w:p>
        </w:tc>
      </w:tr>
      <w:tr w:rsidR="00B1367E" w:rsidRPr="00B1367E" w14:paraId="28F9361F" w14:textId="77777777" w:rsidTr="00B1367E">
        <w:trPr>
          <w:cantSplit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C2583" w14:textId="77777777" w:rsidR="00B1367E" w:rsidRPr="00B1367E" w:rsidRDefault="00B1367E" w:rsidP="00287A20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B1367E">
              <w:rPr>
                <w:rFonts w:cs="Arial"/>
                <w:sz w:val="18"/>
                <w:szCs w:val="18"/>
                <w:lang w:val="es-ES"/>
              </w:rPr>
              <w:t>Método de desempeño</w:t>
            </w:r>
          </w:p>
        </w:tc>
        <w:tc>
          <w:tcPr>
            <w:tcW w:w="8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7D2A8" w14:textId="3B67D48C" w:rsidR="00B1367E" w:rsidRPr="00B1367E" w:rsidRDefault="00B30300" w:rsidP="00287A20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B30300">
              <w:rPr>
                <w:rFonts w:cs="Arial"/>
                <w:sz w:val="18"/>
                <w:szCs w:val="18"/>
              </w:rPr>
              <w:t>Evaluaciones mensuales del presupuesto frente al gasto real.</w:t>
            </w:r>
          </w:p>
        </w:tc>
      </w:tr>
      <w:tr w:rsidR="00B1367E" w:rsidRPr="00B1367E" w14:paraId="6C9B2F91" w14:textId="77777777" w:rsidTr="00287A20">
        <w:trPr>
          <w:cantSplit/>
        </w:trPr>
        <w:tc>
          <w:tcPr>
            <w:tcW w:w="1702" w:type="dxa"/>
          </w:tcPr>
          <w:p w14:paraId="7B9E1AD9" w14:textId="77777777" w:rsidR="00B1367E" w:rsidRPr="00B1367E" w:rsidRDefault="00B1367E" w:rsidP="00B1367E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B1367E">
              <w:rPr>
                <w:rFonts w:cs="Arial"/>
                <w:sz w:val="18"/>
                <w:szCs w:val="18"/>
                <w:lang w:val="es-ES"/>
              </w:rPr>
              <w:t>Frecuencia de los informes</w:t>
            </w:r>
          </w:p>
        </w:tc>
        <w:tc>
          <w:tcPr>
            <w:tcW w:w="8363" w:type="dxa"/>
          </w:tcPr>
          <w:p w14:paraId="7B7903FE" w14:textId="310CD47C" w:rsidR="00B1367E" w:rsidRPr="00B1367E" w:rsidRDefault="00B30300" w:rsidP="00B1367E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B30300">
              <w:rPr>
                <w:rFonts w:cs="Arial"/>
                <w:sz w:val="18"/>
                <w:szCs w:val="18"/>
              </w:rPr>
              <w:t>Mensual</w:t>
            </w:r>
          </w:p>
        </w:tc>
      </w:tr>
      <w:tr w:rsidR="00B1367E" w:rsidRPr="00B1367E" w14:paraId="401570A5" w14:textId="77777777" w:rsidTr="00B1367E">
        <w:trPr>
          <w:cantSplit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CB71A" w14:textId="77777777" w:rsidR="00B1367E" w:rsidRPr="00B1367E" w:rsidRDefault="00B1367E" w:rsidP="00B1367E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B1367E">
              <w:rPr>
                <w:rFonts w:cs="Arial"/>
                <w:sz w:val="18"/>
                <w:szCs w:val="18"/>
                <w:lang w:val="es-ES"/>
              </w:rPr>
              <w:t>A quien se reportan</w:t>
            </w:r>
          </w:p>
        </w:tc>
        <w:tc>
          <w:tcPr>
            <w:tcW w:w="8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929CE" w14:textId="2009F1F9" w:rsidR="00B1367E" w:rsidRPr="00B1367E" w:rsidRDefault="00B30300" w:rsidP="00B1367E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B30300">
              <w:rPr>
                <w:rFonts w:cs="Arial"/>
                <w:sz w:val="18"/>
                <w:szCs w:val="18"/>
              </w:rPr>
              <w:t>A la alta dirección y a los sponsors del proyecto.</w:t>
            </w:r>
          </w:p>
        </w:tc>
      </w:tr>
      <w:tr w:rsidR="00B1367E" w:rsidRPr="00A57360" w14:paraId="3DFA7A6B" w14:textId="77777777" w:rsidTr="00287A20">
        <w:trPr>
          <w:cantSplit/>
          <w:tblHeader/>
        </w:trPr>
        <w:tc>
          <w:tcPr>
            <w:tcW w:w="10065" w:type="dxa"/>
            <w:gridSpan w:val="2"/>
            <w:tcBorders>
              <w:bottom w:val="single" w:sz="6" w:space="0" w:color="auto"/>
            </w:tcBorders>
            <w:shd w:val="clear" w:color="auto" w:fill="D9D9D9"/>
          </w:tcPr>
          <w:p w14:paraId="118F353F" w14:textId="77777777" w:rsidR="00B1367E" w:rsidRPr="00A57360" w:rsidRDefault="00B1367E" w:rsidP="00287A20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t>ENFOQUE GESTI</w:t>
            </w:r>
            <w:r w:rsidR="00144206">
              <w:rPr>
                <w:color w:val="auto"/>
              </w:rPr>
              <w:t>Ó</w:t>
            </w:r>
            <w:r>
              <w:rPr>
                <w:color w:val="auto"/>
              </w:rPr>
              <w:t>N DE COSTOS</w:t>
            </w:r>
          </w:p>
        </w:tc>
      </w:tr>
      <w:tr w:rsidR="00B1367E" w:rsidRPr="00B1367E" w14:paraId="31ACE765" w14:textId="77777777" w:rsidTr="00287A20">
        <w:trPr>
          <w:cantSplit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2E1E" w14:textId="77777777" w:rsidR="00B1367E" w:rsidRPr="00B1367E" w:rsidRDefault="00B1367E" w:rsidP="00287A20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B1367E">
              <w:rPr>
                <w:rFonts w:cs="Arial"/>
                <w:sz w:val="18"/>
                <w:szCs w:val="18"/>
                <w:lang w:val="es-ES"/>
              </w:rPr>
              <w:t>Método de desempeño</w:t>
            </w:r>
          </w:p>
        </w:tc>
        <w:tc>
          <w:tcPr>
            <w:tcW w:w="8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1072B" w14:textId="3150A8C8" w:rsidR="00B1367E" w:rsidRPr="00B1367E" w:rsidRDefault="00B30300" w:rsidP="00CF09B0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B30300">
              <w:rPr>
                <w:rFonts w:cs="Arial"/>
                <w:sz w:val="18"/>
                <w:szCs w:val="18"/>
              </w:rPr>
              <w:t>Comparativa entre costos planificados y reales.</w:t>
            </w:r>
          </w:p>
        </w:tc>
      </w:tr>
      <w:tr w:rsidR="00B1367E" w:rsidRPr="00B1367E" w14:paraId="2C77006E" w14:textId="77777777" w:rsidTr="00287A20">
        <w:trPr>
          <w:cantSplit/>
        </w:trPr>
        <w:tc>
          <w:tcPr>
            <w:tcW w:w="1702" w:type="dxa"/>
          </w:tcPr>
          <w:p w14:paraId="5135E150" w14:textId="77777777" w:rsidR="00B1367E" w:rsidRPr="00B1367E" w:rsidRDefault="00CF09B0" w:rsidP="00287A20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Moneda de los </w:t>
            </w:r>
            <w:r w:rsidR="00556F3D">
              <w:rPr>
                <w:rFonts w:cs="Arial"/>
                <w:sz w:val="18"/>
                <w:szCs w:val="18"/>
                <w:lang w:val="es-ES"/>
              </w:rPr>
              <w:t>c</w:t>
            </w:r>
            <w:r>
              <w:rPr>
                <w:rFonts w:cs="Arial"/>
                <w:sz w:val="18"/>
                <w:szCs w:val="18"/>
                <w:lang w:val="es-ES"/>
              </w:rPr>
              <w:t>ostos</w:t>
            </w:r>
          </w:p>
        </w:tc>
        <w:tc>
          <w:tcPr>
            <w:tcW w:w="8363" w:type="dxa"/>
          </w:tcPr>
          <w:p w14:paraId="1B1188D1" w14:textId="5696BB3E" w:rsidR="00CF09B0" w:rsidRPr="00B03977" w:rsidRDefault="00B30300" w:rsidP="00CF09B0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B30300">
              <w:rPr>
                <w:rFonts w:cs="Arial"/>
                <w:sz w:val="18"/>
                <w:szCs w:val="18"/>
              </w:rPr>
              <w:t>USD</w:t>
            </w:r>
          </w:p>
          <w:p w14:paraId="0ABA69BC" w14:textId="77777777" w:rsidR="00B1367E" w:rsidRPr="00B1367E" w:rsidRDefault="00B1367E" w:rsidP="00CF09B0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B1367E" w:rsidRPr="00B1367E" w14:paraId="2822D7C9" w14:textId="77777777" w:rsidTr="00287A20">
        <w:trPr>
          <w:cantSplit/>
        </w:trPr>
        <w:tc>
          <w:tcPr>
            <w:tcW w:w="1702" w:type="dxa"/>
          </w:tcPr>
          <w:p w14:paraId="6C58391A" w14:textId="77777777" w:rsidR="00B1367E" w:rsidRPr="00B1367E" w:rsidRDefault="00B03977" w:rsidP="00287A20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Medición</w:t>
            </w:r>
            <w:r w:rsidR="00CF09B0">
              <w:rPr>
                <w:rFonts w:cs="Arial"/>
                <w:sz w:val="18"/>
                <w:szCs w:val="18"/>
                <w:lang w:val="es-ES"/>
              </w:rPr>
              <w:t xml:space="preserve"> del </w:t>
            </w:r>
            <w:r w:rsidR="00556F3D">
              <w:rPr>
                <w:rFonts w:cs="Arial"/>
                <w:sz w:val="18"/>
                <w:szCs w:val="18"/>
                <w:lang w:val="es-ES"/>
              </w:rPr>
              <w:t>t</w:t>
            </w:r>
            <w:r w:rsidR="00CF09B0">
              <w:rPr>
                <w:rFonts w:cs="Arial"/>
                <w:sz w:val="18"/>
                <w:szCs w:val="18"/>
                <w:lang w:val="es-ES"/>
              </w:rPr>
              <w:t>rabajo</w:t>
            </w:r>
          </w:p>
        </w:tc>
        <w:tc>
          <w:tcPr>
            <w:tcW w:w="8363" w:type="dxa"/>
          </w:tcPr>
          <w:p w14:paraId="0F937CAE" w14:textId="31E00055" w:rsidR="00B1367E" w:rsidRPr="00B1367E" w:rsidRDefault="00B30300" w:rsidP="00287A20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B30300">
              <w:rPr>
                <w:rFonts w:cs="Arial"/>
                <w:sz w:val="18"/>
                <w:szCs w:val="18"/>
              </w:rPr>
              <w:t>Se utilizarán técnicas de gestión de proyectos para medir el avance y el gasto.</w:t>
            </w:r>
          </w:p>
        </w:tc>
      </w:tr>
    </w:tbl>
    <w:p w14:paraId="5BBCF2D0" w14:textId="77777777" w:rsidR="00CF09B0" w:rsidRDefault="00CF09B0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p w14:paraId="7ABC09A0" w14:textId="77777777" w:rsidR="00300A2E" w:rsidRDefault="00300A2E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8363"/>
      </w:tblGrid>
      <w:tr w:rsidR="004472C6" w:rsidRPr="00A57360" w14:paraId="5840557A" w14:textId="77777777" w:rsidTr="00E27280">
        <w:trPr>
          <w:cantSplit/>
          <w:tblHeader/>
        </w:trPr>
        <w:tc>
          <w:tcPr>
            <w:tcW w:w="10065" w:type="dxa"/>
            <w:gridSpan w:val="2"/>
            <w:tcBorders>
              <w:bottom w:val="single" w:sz="6" w:space="0" w:color="auto"/>
            </w:tcBorders>
            <w:shd w:val="clear" w:color="auto" w:fill="D9D9D9"/>
          </w:tcPr>
          <w:p w14:paraId="1ACA26D4" w14:textId="77777777" w:rsidR="004472C6" w:rsidRPr="00A57360" w:rsidRDefault="004472C6" w:rsidP="00E27280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t>ESTIMACI</w:t>
            </w:r>
            <w:r w:rsidR="00144206">
              <w:rPr>
                <w:color w:val="auto"/>
              </w:rPr>
              <w:t>Ó</w:t>
            </w:r>
            <w:r>
              <w:rPr>
                <w:color w:val="auto"/>
              </w:rPr>
              <w:t>N DE COSTOS</w:t>
            </w:r>
          </w:p>
        </w:tc>
      </w:tr>
      <w:tr w:rsidR="004472C6" w:rsidRPr="00B1367E" w14:paraId="330C6971" w14:textId="77777777" w:rsidTr="00E27280">
        <w:trPr>
          <w:cantSplit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C0795" w14:textId="77777777" w:rsidR="004472C6" w:rsidRPr="00B1367E" w:rsidRDefault="004472C6" w:rsidP="00E27280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Técnica</w:t>
            </w:r>
          </w:p>
        </w:tc>
        <w:tc>
          <w:tcPr>
            <w:tcW w:w="8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A04F1" w14:textId="1F8469A8" w:rsidR="004472C6" w:rsidRPr="00B1367E" w:rsidRDefault="00B30300" w:rsidP="00E27280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B30300">
              <w:rPr>
                <w:rFonts w:cs="Arial"/>
                <w:sz w:val="18"/>
                <w:szCs w:val="18"/>
              </w:rPr>
              <w:t>Estimación por analogía y estimación de costos por actividad</w:t>
            </w:r>
          </w:p>
        </w:tc>
      </w:tr>
    </w:tbl>
    <w:p w14:paraId="7E35F05C" w14:textId="77777777" w:rsidR="004472C6" w:rsidRDefault="004472C6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p w14:paraId="7652F13B" w14:textId="77777777" w:rsidR="004472C6" w:rsidRDefault="004472C6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p w14:paraId="1EDA37B1" w14:textId="77777777" w:rsidR="00285DF6" w:rsidRDefault="00285DF6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8363"/>
      </w:tblGrid>
      <w:tr w:rsidR="00300A2E" w:rsidRPr="00A57360" w14:paraId="2BB5FB17" w14:textId="77777777" w:rsidTr="00287A20">
        <w:trPr>
          <w:cantSplit/>
          <w:tblHeader/>
        </w:trPr>
        <w:tc>
          <w:tcPr>
            <w:tcW w:w="10065" w:type="dxa"/>
            <w:gridSpan w:val="2"/>
            <w:tcBorders>
              <w:bottom w:val="single" w:sz="6" w:space="0" w:color="auto"/>
            </w:tcBorders>
            <w:shd w:val="clear" w:color="auto" w:fill="D9D9D9"/>
          </w:tcPr>
          <w:p w14:paraId="34974EC7" w14:textId="77777777" w:rsidR="00300A2E" w:rsidRPr="00A57360" w:rsidRDefault="00300A2E" w:rsidP="004472C6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lastRenderedPageBreak/>
              <w:t>TABLA COSTOS CALIDAD</w:t>
            </w:r>
          </w:p>
        </w:tc>
      </w:tr>
      <w:tr w:rsidR="00300A2E" w:rsidRPr="00B1367E" w14:paraId="06666348" w14:textId="77777777" w:rsidTr="00287A20">
        <w:trPr>
          <w:cantSplit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E702D" w14:textId="77777777" w:rsidR="00300A2E" w:rsidRPr="00B1367E" w:rsidRDefault="00300A2E" w:rsidP="00287A20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Total </w:t>
            </w:r>
            <w:r w:rsidR="00144206">
              <w:rPr>
                <w:rFonts w:cs="Arial"/>
                <w:sz w:val="18"/>
                <w:szCs w:val="18"/>
                <w:lang w:val="es-ES"/>
              </w:rPr>
              <w:t>e</w:t>
            </w:r>
            <w:r>
              <w:rPr>
                <w:rFonts w:cs="Arial"/>
                <w:sz w:val="18"/>
                <w:szCs w:val="18"/>
                <w:lang w:val="es-ES"/>
              </w:rPr>
              <w:t>stimado</w:t>
            </w:r>
          </w:p>
        </w:tc>
        <w:tc>
          <w:tcPr>
            <w:tcW w:w="8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271D9" w14:textId="6BB45445" w:rsidR="00300A2E" w:rsidRPr="00B1367E" w:rsidRDefault="00B30300" w:rsidP="009F168A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B30300">
              <w:rPr>
                <w:rFonts w:cs="Arial"/>
                <w:sz w:val="18"/>
                <w:szCs w:val="18"/>
              </w:rPr>
              <w:t>$3,000</w:t>
            </w:r>
          </w:p>
        </w:tc>
      </w:tr>
    </w:tbl>
    <w:p w14:paraId="20FB85A5" w14:textId="77777777" w:rsidR="00300A2E" w:rsidRDefault="00300A2E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p w14:paraId="6C42BF2A" w14:textId="77777777" w:rsidR="00300A2E" w:rsidRDefault="00300A2E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8363"/>
      </w:tblGrid>
      <w:tr w:rsidR="00300A2E" w:rsidRPr="00A57360" w14:paraId="146630CC" w14:textId="77777777" w:rsidTr="00287A20">
        <w:trPr>
          <w:cantSplit/>
          <w:tblHeader/>
        </w:trPr>
        <w:tc>
          <w:tcPr>
            <w:tcW w:w="10065" w:type="dxa"/>
            <w:gridSpan w:val="2"/>
            <w:tcBorders>
              <w:bottom w:val="single" w:sz="6" w:space="0" w:color="auto"/>
            </w:tcBorders>
            <w:shd w:val="clear" w:color="auto" w:fill="D9D9D9"/>
          </w:tcPr>
          <w:p w14:paraId="57AC9F40" w14:textId="77777777" w:rsidR="00300A2E" w:rsidRPr="00A57360" w:rsidRDefault="00300A2E" w:rsidP="004472C6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t>TABLA COSTOS RIESGOS</w:t>
            </w:r>
          </w:p>
        </w:tc>
      </w:tr>
      <w:tr w:rsidR="00300A2E" w:rsidRPr="00B1367E" w14:paraId="06B56F22" w14:textId="77777777" w:rsidTr="00287A20">
        <w:trPr>
          <w:cantSplit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AADB8" w14:textId="77777777" w:rsidR="00300A2E" w:rsidRPr="00B1367E" w:rsidRDefault="00300A2E" w:rsidP="00287A20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Total </w:t>
            </w:r>
            <w:r w:rsidR="00144206">
              <w:rPr>
                <w:rFonts w:cs="Arial"/>
                <w:sz w:val="18"/>
                <w:szCs w:val="18"/>
                <w:lang w:val="es-ES"/>
              </w:rPr>
              <w:t>e</w:t>
            </w:r>
            <w:r>
              <w:rPr>
                <w:rFonts w:cs="Arial"/>
                <w:sz w:val="18"/>
                <w:szCs w:val="18"/>
                <w:lang w:val="es-ES"/>
              </w:rPr>
              <w:t>stimado</w:t>
            </w:r>
          </w:p>
        </w:tc>
        <w:tc>
          <w:tcPr>
            <w:tcW w:w="8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73ABF" w14:textId="0734F272" w:rsidR="00300A2E" w:rsidRPr="00B1367E" w:rsidRDefault="00300A2E" w:rsidP="00E27280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300A2E">
              <w:rPr>
                <w:rFonts w:cs="Arial"/>
                <w:sz w:val="18"/>
                <w:szCs w:val="18"/>
                <w:lang w:val="es-ES"/>
              </w:rPr>
              <w:t xml:space="preserve"> </w:t>
            </w:r>
            <w:r w:rsidR="00B30300" w:rsidRPr="00B30300">
              <w:rPr>
                <w:rFonts w:cs="Arial"/>
                <w:sz w:val="18"/>
                <w:szCs w:val="18"/>
              </w:rPr>
              <w:t>$5,000</w:t>
            </w:r>
          </w:p>
        </w:tc>
      </w:tr>
    </w:tbl>
    <w:p w14:paraId="7975123C" w14:textId="77777777" w:rsidR="00300A2E" w:rsidRDefault="00300A2E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p w14:paraId="1B49926B" w14:textId="77777777" w:rsidR="00300A2E" w:rsidRDefault="00300A2E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p w14:paraId="7082C7D8" w14:textId="77777777" w:rsidR="00E15E8A" w:rsidRDefault="00E15E8A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tbl>
      <w:tblPr>
        <w:tblW w:w="732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1380"/>
        <w:gridCol w:w="1220"/>
        <w:gridCol w:w="1200"/>
      </w:tblGrid>
      <w:tr w:rsidR="002E0602" w:rsidRPr="002E0602" w14:paraId="282ACBEF" w14:textId="77777777" w:rsidTr="002E0602">
        <w:trPr>
          <w:trHeight w:val="63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439936A" w14:textId="77777777" w:rsidR="002E0602" w:rsidRPr="002E0602" w:rsidRDefault="002E0602" w:rsidP="002E06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E27280">
              <w:rPr>
                <w:rFonts w:ascii="Calibri" w:hAnsi="Calibri" w:cs="Calibri"/>
                <w:b/>
                <w:bCs/>
                <w:color w:val="000000"/>
                <w:sz w:val="32"/>
                <w:szCs w:val="16"/>
                <w:lang w:val="es-ES"/>
              </w:rPr>
              <w:t xml:space="preserve">Tabla de </w:t>
            </w:r>
            <w:r w:rsidR="00144206">
              <w:rPr>
                <w:rFonts w:ascii="Calibri" w:hAnsi="Calibri" w:cs="Calibri"/>
                <w:b/>
                <w:bCs/>
                <w:color w:val="000000"/>
                <w:sz w:val="32"/>
                <w:szCs w:val="16"/>
                <w:lang w:val="es-ES"/>
              </w:rPr>
              <w:t>c</w:t>
            </w:r>
            <w:r w:rsidRPr="00E27280">
              <w:rPr>
                <w:rFonts w:ascii="Calibri" w:hAnsi="Calibri" w:cs="Calibri"/>
                <w:b/>
                <w:bCs/>
                <w:color w:val="000000"/>
                <w:sz w:val="32"/>
                <w:szCs w:val="16"/>
                <w:lang w:val="es-ES"/>
              </w:rPr>
              <w:t xml:space="preserve">ostos </w:t>
            </w:r>
            <w:r w:rsidR="00144206">
              <w:rPr>
                <w:rFonts w:ascii="Calibri" w:hAnsi="Calibri" w:cs="Calibri"/>
                <w:b/>
                <w:bCs/>
                <w:color w:val="000000"/>
                <w:sz w:val="32"/>
                <w:szCs w:val="16"/>
                <w:lang w:val="es-ES"/>
              </w:rPr>
              <w:t>i</w:t>
            </w:r>
            <w:r w:rsidRPr="00E27280">
              <w:rPr>
                <w:rFonts w:ascii="Calibri" w:hAnsi="Calibri" w:cs="Calibri"/>
                <w:b/>
                <w:bCs/>
                <w:color w:val="000000"/>
                <w:sz w:val="32"/>
                <w:szCs w:val="16"/>
                <w:lang w:val="es-ES"/>
              </w:rPr>
              <w:t>nterno</w:t>
            </w:r>
            <w:r w:rsidR="00E27280">
              <w:rPr>
                <w:rFonts w:ascii="Calibri" w:hAnsi="Calibri" w:cs="Calibri"/>
                <w:b/>
                <w:bCs/>
                <w:color w:val="000000"/>
                <w:sz w:val="32"/>
                <w:szCs w:val="16"/>
                <w:lang w:val="es-ES"/>
              </w:rPr>
              <w:t>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FD943B8" w14:textId="77777777" w:rsidR="002E0602" w:rsidRPr="002E0602" w:rsidRDefault="002E0602" w:rsidP="002E06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2E060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D07A723" w14:textId="77777777" w:rsidR="002E0602" w:rsidRPr="002E0602" w:rsidRDefault="002E0602" w:rsidP="002E06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2E060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9A3B385" w14:textId="77777777" w:rsidR="002E0602" w:rsidRPr="002E0602" w:rsidRDefault="002E0602" w:rsidP="002E06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2E060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2E0602" w:rsidRPr="002E0602" w14:paraId="4921E00F" w14:textId="77777777" w:rsidTr="002E0602">
        <w:trPr>
          <w:trHeight w:val="315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E68C4" w14:textId="77777777" w:rsidR="002E0602" w:rsidRPr="002E0602" w:rsidRDefault="002E0602" w:rsidP="002E0602">
            <w:pPr>
              <w:rPr>
                <w:rFonts w:ascii="Calibri" w:hAnsi="Calibri" w:cs="Calibri"/>
                <w:b/>
                <w:bCs/>
                <w:color w:val="000000"/>
                <w:sz w:val="20"/>
                <w:lang w:val="es-ES"/>
              </w:rPr>
            </w:pPr>
            <w:r w:rsidRPr="002E0602">
              <w:rPr>
                <w:rFonts w:ascii="Calibri" w:hAnsi="Calibri" w:cs="Calibri"/>
                <w:b/>
                <w:bCs/>
                <w:color w:val="000000"/>
                <w:sz w:val="20"/>
                <w:lang w:val="es-ES"/>
              </w:rPr>
              <w:t>Cargo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5F1FB" w14:textId="77777777" w:rsidR="002E0602" w:rsidRPr="002E0602" w:rsidRDefault="002E0602" w:rsidP="002E0602">
            <w:pPr>
              <w:rPr>
                <w:rFonts w:ascii="Calibri" w:hAnsi="Calibri" w:cs="Calibri"/>
                <w:b/>
                <w:bCs/>
                <w:color w:val="000000"/>
                <w:sz w:val="20"/>
                <w:lang w:val="es-ES"/>
              </w:rPr>
            </w:pPr>
            <w:r w:rsidRPr="002E0602">
              <w:rPr>
                <w:rFonts w:ascii="Calibri" w:hAnsi="Calibri" w:cs="Calibri"/>
                <w:b/>
                <w:bCs/>
                <w:color w:val="000000"/>
                <w:sz w:val="20"/>
                <w:lang w:val="es-ES"/>
              </w:rPr>
              <w:t xml:space="preserve">Costo </w:t>
            </w:r>
            <w:r w:rsidR="00144206">
              <w:rPr>
                <w:rFonts w:ascii="Calibri" w:hAnsi="Calibri" w:cs="Calibri"/>
                <w:b/>
                <w:bCs/>
                <w:color w:val="000000"/>
                <w:sz w:val="20"/>
                <w:lang w:val="es-ES"/>
              </w:rPr>
              <w:t>m</w:t>
            </w:r>
            <w:r w:rsidRPr="002E0602">
              <w:rPr>
                <w:rFonts w:ascii="Calibri" w:hAnsi="Calibri" w:cs="Calibri"/>
                <w:b/>
                <w:bCs/>
                <w:color w:val="000000"/>
                <w:sz w:val="20"/>
                <w:lang w:val="es-ES"/>
              </w:rPr>
              <w:t>ensual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10EAA" w14:textId="77777777" w:rsidR="002E0602" w:rsidRPr="002E0602" w:rsidRDefault="002E0602" w:rsidP="002E0602">
            <w:pPr>
              <w:rPr>
                <w:rFonts w:ascii="Calibri" w:hAnsi="Calibri" w:cs="Calibri"/>
                <w:b/>
                <w:bCs/>
                <w:color w:val="000000"/>
                <w:sz w:val="20"/>
                <w:lang w:val="es-ES"/>
              </w:rPr>
            </w:pPr>
            <w:r w:rsidRPr="002E0602">
              <w:rPr>
                <w:rFonts w:ascii="Calibri" w:hAnsi="Calibri" w:cs="Calibri"/>
                <w:b/>
                <w:bCs/>
                <w:color w:val="000000"/>
                <w:sz w:val="20"/>
                <w:lang w:val="es-ES"/>
              </w:rPr>
              <w:t>Costo día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C597D" w14:textId="77777777" w:rsidR="002E0602" w:rsidRPr="002E0602" w:rsidRDefault="002E0602" w:rsidP="002E0602">
            <w:pPr>
              <w:rPr>
                <w:rFonts w:ascii="Calibri" w:hAnsi="Calibri" w:cs="Calibri"/>
                <w:b/>
                <w:bCs/>
                <w:color w:val="000000"/>
                <w:sz w:val="20"/>
                <w:lang w:val="es-ES"/>
              </w:rPr>
            </w:pPr>
            <w:r w:rsidRPr="002E0602">
              <w:rPr>
                <w:rFonts w:ascii="Calibri" w:hAnsi="Calibri" w:cs="Calibri"/>
                <w:b/>
                <w:bCs/>
                <w:color w:val="000000"/>
                <w:sz w:val="20"/>
                <w:lang w:val="es-ES"/>
              </w:rPr>
              <w:t xml:space="preserve">Costo </w:t>
            </w:r>
            <w:r w:rsidR="00144206">
              <w:rPr>
                <w:rFonts w:ascii="Calibri" w:hAnsi="Calibri" w:cs="Calibri"/>
                <w:b/>
                <w:bCs/>
                <w:color w:val="000000"/>
                <w:sz w:val="20"/>
                <w:lang w:val="es-ES"/>
              </w:rPr>
              <w:t>h</w:t>
            </w:r>
            <w:r w:rsidRPr="002E0602">
              <w:rPr>
                <w:rFonts w:ascii="Calibri" w:hAnsi="Calibri" w:cs="Calibri"/>
                <w:b/>
                <w:bCs/>
                <w:color w:val="000000"/>
                <w:sz w:val="20"/>
                <w:lang w:val="es-ES"/>
              </w:rPr>
              <w:t>ora</w:t>
            </w:r>
          </w:p>
        </w:tc>
      </w:tr>
      <w:tr w:rsidR="002E0602" w:rsidRPr="002E0602" w14:paraId="7AF546FA" w14:textId="77777777" w:rsidTr="00AE638F">
        <w:trPr>
          <w:trHeight w:val="315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39D7C83" w14:textId="77777777" w:rsidR="002E0602" w:rsidRPr="00616682" w:rsidRDefault="002E0602" w:rsidP="002E0602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616682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 xml:space="preserve">Project </w:t>
            </w:r>
            <w:r w:rsidR="00616682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M</w:t>
            </w:r>
            <w:r w:rsidRPr="00616682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anager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3BBE77FF" w14:textId="02FF4CCA" w:rsidR="002E0602" w:rsidRPr="002E0602" w:rsidRDefault="00B30300" w:rsidP="002E06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</w:rPr>
              <w:t>$5,000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150E3347" w14:textId="0985245A" w:rsidR="002E0602" w:rsidRPr="002E0602" w:rsidRDefault="00B30300" w:rsidP="009F168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</w:rPr>
              <w:t>$250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5CD1E2C3" w14:textId="534627CB" w:rsidR="002E0602" w:rsidRPr="002E0602" w:rsidRDefault="00B30300" w:rsidP="009F168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</w:rPr>
              <w:t>$31.25</w:t>
            </w:r>
          </w:p>
        </w:tc>
      </w:tr>
      <w:tr w:rsidR="002E0602" w:rsidRPr="002E0602" w14:paraId="12EC2675" w14:textId="77777777" w:rsidTr="00AE638F">
        <w:trPr>
          <w:trHeight w:val="315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D37E" w14:textId="77777777" w:rsidR="002E0602" w:rsidRPr="002E0602" w:rsidRDefault="002E0602" w:rsidP="002E0602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E0602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Ingeniero desarrollo de Software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E4730" w14:textId="714DD1FA" w:rsidR="002E0602" w:rsidRPr="002E0602" w:rsidRDefault="00B30300" w:rsidP="009F168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</w:rPr>
              <w:t>$4,500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DE20A" w14:textId="47592790" w:rsidR="002E0602" w:rsidRPr="002E0602" w:rsidRDefault="00B30300" w:rsidP="00EE183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</w:rPr>
              <w:t>$225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57F29" w14:textId="37742947" w:rsidR="002E0602" w:rsidRPr="002E0602" w:rsidRDefault="00B30300" w:rsidP="00EE183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</w:rPr>
              <w:t>$28.13</w:t>
            </w:r>
          </w:p>
        </w:tc>
      </w:tr>
      <w:tr w:rsidR="00EE183F" w:rsidRPr="002E0602" w14:paraId="45AFC2A9" w14:textId="77777777" w:rsidTr="00AE638F">
        <w:trPr>
          <w:trHeight w:val="12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88C12D3" w14:textId="77777777" w:rsidR="00EE183F" w:rsidRPr="002E0602" w:rsidRDefault="00EE183F" w:rsidP="00EE183F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E0602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Ingeniero en Implementación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00BAE499" w14:textId="3F4DA107" w:rsidR="00EE183F" w:rsidRPr="002E0602" w:rsidRDefault="00B30300" w:rsidP="00EE183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</w:rPr>
              <w:t>$4,000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1CE0810C" w14:textId="615203C1" w:rsidR="00EE183F" w:rsidRPr="002E0602" w:rsidRDefault="00B30300" w:rsidP="00EE183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</w:rPr>
              <w:t>$200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6BC37D6E" w14:textId="149EC921" w:rsidR="00EE183F" w:rsidRPr="002E0602" w:rsidRDefault="00B30300" w:rsidP="00EE183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</w:rPr>
              <w:t>$25.00</w:t>
            </w:r>
          </w:p>
        </w:tc>
      </w:tr>
      <w:tr w:rsidR="002E0602" w:rsidRPr="002E0602" w14:paraId="4B7A55E6" w14:textId="77777777" w:rsidTr="00AE638F">
        <w:trPr>
          <w:trHeight w:val="315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B999A" w14:textId="77777777" w:rsidR="002E0602" w:rsidRPr="002E0602" w:rsidRDefault="002E0602" w:rsidP="002E0602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E0602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 xml:space="preserve">Relator </w:t>
            </w:r>
            <w:r w:rsidR="00144206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c</w:t>
            </w:r>
            <w:r w:rsidRPr="002E0602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apacitador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05201" w14:textId="11E03120" w:rsidR="002E0602" w:rsidRPr="002E0602" w:rsidRDefault="00B30300" w:rsidP="002E06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</w:rPr>
              <w:t>$3,500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6DEE2" w14:textId="5C5B4561" w:rsidR="002E0602" w:rsidRPr="002E0602" w:rsidRDefault="00B30300" w:rsidP="00EE183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</w:rPr>
              <w:t>$175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171DF" w14:textId="1415E08E" w:rsidR="002E0602" w:rsidRPr="002E0602" w:rsidRDefault="00B30300" w:rsidP="00EE183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</w:rPr>
              <w:t>$21.88</w:t>
            </w:r>
          </w:p>
        </w:tc>
      </w:tr>
      <w:tr w:rsidR="002E0602" w:rsidRPr="002E0602" w14:paraId="5379B083" w14:textId="77777777" w:rsidTr="00AE638F">
        <w:trPr>
          <w:trHeight w:val="9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F3E22E3" w14:textId="77777777" w:rsidR="002E0602" w:rsidRPr="002E0602" w:rsidRDefault="002E0602" w:rsidP="002E0602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E0602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Analista QA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7DCD1921" w14:textId="66D0F694" w:rsidR="002E0602" w:rsidRPr="002E0602" w:rsidRDefault="00B30300" w:rsidP="002E06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</w:rPr>
              <w:t>$3,000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404A0FCF" w14:textId="0634305F" w:rsidR="002E0602" w:rsidRPr="002E0602" w:rsidRDefault="00B30300" w:rsidP="00EE183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</w:rPr>
              <w:t>$150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744D45BF" w14:textId="35371A51" w:rsidR="002E0602" w:rsidRPr="002E0602" w:rsidRDefault="00B30300" w:rsidP="00EE183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</w:rPr>
              <w:t>$18.75</w:t>
            </w:r>
          </w:p>
        </w:tc>
      </w:tr>
      <w:tr w:rsidR="002E0602" w:rsidRPr="002E0602" w14:paraId="01C0744A" w14:textId="77777777" w:rsidTr="00AE638F">
        <w:trPr>
          <w:trHeight w:val="315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82CE" w14:textId="77777777" w:rsidR="002E0602" w:rsidRPr="002E0602" w:rsidRDefault="002E0602" w:rsidP="002E0602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E0602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 xml:space="preserve">Analista de </w:t>
            </w:r>
            <w:r w:rsidR="00144206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s</w:t>
            </w:r>
            <w:r w:rsidRPr="002E0602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istemas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80448" w14:textId="716CAB5A" w:rsidR="002E0602" w:rsidRPr="002E0602" w:rsidRDefault="00B30300" w:rsidP="002E06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ab/>
              <w:t>$3,200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92A48" w14:textId="5D198135" w:rsidR="002E0602" w:rsidRPr="002E0602" w:rsidRDefault="00B30300" w:rsidP="002E06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</w:rPr>
              <w:t>$160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7C3D4" w14:textId="488EA0C0" w:rsidR="002E0602" w:rsidRPr="002E0602" w:rsidRDefault="00B30300" w:rsidP="00EE183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</w:rPr>
              <w:t>$20.00</w:t>
            </w:r>
          </w:p>
        </w:tc>
      </w:tr>
      <w:tr w:rsidR="002E0602" w:rsidRPr="002E0602" w14:paraId="49E28A4D" w14:textId="77777777" w:rsidTr="00AE638F">
        <w:trPr>
          <w:trHeight w:val="6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F39DDF3" w14:textId="77777777" w:rsidR="002E0602" w:rsidRPr="002E0602" w:rsidRDefault="002E0602" w:rsidP="002E0602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E0602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Ingeniero Tecnología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7A048D6A" w14:textId="65A20429" w:rsidR="002E0602" w:rsidRPr="002E0602" w:rsidRDefault="00B30300" w:rsidP="002E06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</w:rPr>
              <w:t>$4,200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1BB2200F" w14:textId="5736BDB6" w:rsidR="002E0602" w:rsidRPr="002E0602" w:rsidRDefault="00B30300" w:rsidP="00EE183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</w:rPr>
              <w:t>$210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1B849F5E" w14:textId="7D89BE2E" w:rsidR="002E0602" w:rsidRPr="002E0602" w:rsidRDefault="00B30300" w:rsidP="00EE183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B30300">
              <w:rPr>
                <w:rFonts w:ascii="Calibri" w:hAnsi="Calibri" w:cs="Calibri"/>
                <w:color w:val="000000"/>
                <w:sz w:val="16"/>
                <w:szCs w:val="16"/>
              </w:rPr>
              <w:t>$26.25</w:t>
            </w:r>
          </w:p>
        </w:tc>
      </w:tr>
    </w:tbl>
    <w:p w14:paraId="12E08BCF" w14:textId="77777777" w:rsidR="002E0602" w:rsidRDefault="002E0602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p w14:paraId="4B6043E3" w14:textId="77777777" w:rsidR="002E0602" w:rsidRDefault="002E0602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8363"/>
      </w:tblGrid>
      <w:tr w:rsidR="00300A2E" w:rsidRPr="00A57360" w14:paraId="2F6368E3" w14:textId="77777777" w:rsidTr="00300A2E">
        <w:trPr>
          <w:cantSplit/>
          <w:tblHeader/>
        </w:trPr>
        <w:tc>
          <w:tcPr>
            <w:tcW w:w="10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7194470" w14:textId="77777777" w:rsidR="00300A2E" w:rsidRPr="00A57360" w:rsidRDefault="00300A2E" w:rsidP="004472C6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t>TABLA COSTOS INDIRECTOS</w:t>
            </w:r>
          </w:p>
        </w:tc>
      </w:tr>
      <w:tr w:rsidR="00300A2E" w:rsidRPr="00B1367E" w14:paraId="2C0525EB" w14:textId="77777777" w:rsidTr="00287A20">
        <w:trPr>
          <w:cantSplit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B8B08" w14:textId="77777777" w:rsidR="00300A2E" w:rsidRPr="00B1367E" w:rsidRDefault="00300A2E" w:rsidP="00287A20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Total </w:t>
            </w:r>
            <w:r w:rsidR="00144206">
              <w:rPr>
                <w:rFonts w:cs="Arial"/>
                <w:sz w:val="18"/>
                <w:szCs w:val="18"/>
                <w:lang w:val="es-ES"/>
              </w:rPr>
              <w:t>e</w:t>
            </w:r>
            <w:r>
              <w:rPr>
                <w:rFonts w:cs="Arial"/>
                <w:sz w:val="18"/>
                <w:szCs w:val="18"/>
                <w:lang w:val="es-ES"/>
              </w:rPr>
              <w:t>stimado</w:t>
            </w:r>
          </w:p>
        </w:tc>
        <w:tc>
          <w:tcPr>
            <w:tcW w:w="8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17F16" w14:textId="511CDBCE" w:rsidR="00300A2E" w:rsidRPr="00B1367E" w:rsidRDefault="00300A2E" w:rsidP="00EE183F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300A2E">
              <w:rPr>
                <w:rFonts w:cs="Arial"/>
                <w:sz w:val="18"/>
                <w:szCs w:val="18"/>
                <w:lang w:val="es-ES"/>
              </w:rPr>
              <w:t xml:space="preserve"> </w:t>
            </w:r>
            <w:r w:rsidR="00AE643D" w:rsidRPr="00AE643D">
              <w:rPr>
                <w:rFonts w:cs="Arial"/>
                <w:sz w:val="18"/>
                <w:szCs w:val="18"/>
              </w:rPr>
              <w:t>$10,000</w:t>
            </w:r>
          </w:p>
        </w:tc>
      </w:tr>
    </w:tbl>
    <w:p w14:paraId="5C8C6151" w14:textId="77777777" w:rsidR="00300A2E" w:rsidRDefault="00300A2E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tbl>
      <w:tblPr>
        <w:tblW w:w="639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90"/>
        <w:gridCol w:w="1380"/>
        <w:gridCol w:w="1220"/>
      </w:tblGrid>
      <w:tr w:rsidR="00DC7A9C" w:rsidRPr="00DC7A9C" w14:paraId="4B5D03CB" w14:textId="77777777" w:rsidTr="00DC7A9C">
        <w:trPr>
          <w:trHeight w:val="315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07E3C11" w14:textId="77777777" w:rsidR="00DC7A9C" w:rsidRPr="00DC7A9C" w:rsidRDefault="00DC7A9C" w:rsidP="00DC7A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8F4622">
              <w:rPr>
                <w:rFonts w:ascii="Calibri" w:hAnsi="Calibri" w:cs="Calibri"/>
                <w:b/>
                <w:bCs/>
                <w:color w:val="000000"/>
                <w:szCs w:val="16"/>
                <w:lang w:val="es-ES"/>
              </w:rPr>
              <w:t xml:space="preserve">Tabla de </w:t>
            </w:r>
            <w:r w:rsidR="00144206">
              <w:rPr>
                <w:rFonts w:ascii="Calibri" w:hAnsi="Calibri" w:cs="Calibri"/>
                <w:b/>
                <w:bCs/>
                <w:color w:val="000000"/>
                <w:szCs w:val="16"/>
                <w:lang w:val="es-ES"/>
              </w:rPr>
              <w:t>c</w:t>
            </w:r>
            <w:r w:rsidRPr="008F4622">
              <w:rPr>
                <w:rFonts w:ascii="Calibri" w:hAnsi="Calibri" w:cs="Calibri"/>
                <w:b/>
                <w:bCs/>
                <w:color w:val="000000"/>
                <w:szCs w:val="16"/>
                <w:lang w:val="es-ES"/>
              </w:rPr>
              <w:t>osto externo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5D31145" w14:textId="77777777" w:rsidR="00DC7A9C" w:rsidRPr="00DC7A9C" w:rsidRDefault="00DC7A9C" w:rsidP="00DC7A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DC7A9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D4A6DA5" w14:textId="77777777" w:rsidR="00DC7A9C" w:rsidRPr="00DC7A9C" w:rsidRDefault="00DC7A9C" w:rsidP="00DC7A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DC7A9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DC7A9C" w:rsidRPr="00DC7A9C" w14:paraId="37BE2737" w14:textId="77777777" w:rsidTr="00AE638F">
        <w:trPr>
          <w:trHeight w:val="600"/>
        </w:trPr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4A676D12" w14:textId="792F764D" w:rsidR="00DC7A9C" w:rsidRPr="00DC7A9C" w:rsidRDefault="00DC7A9C" w:rsidP="00DC7A9C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7CD01BB5" w14:textId="6CFE7731" w:rsidR="00DC7A9C" w:rsidRPr="00DC7A9C" w:rsidRDefault="00DC7A9C" w:rsidP="00DC7A9C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56C3FC98" w14:textId="2C2A474F" w:rsidR="00DC7A9C" w:rsidRPr="00DC7A9C" w:rsidRDefault="00DC7A9C" w:rsidP="00DC7A9C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</w:p>
        </w:tc>
      </w:tr>
      <w:tr w:rsidR="00DC7A9C" w:rsidRPr="00DC7A9C" w14:paraId="3316822A" w14:textId="77777777" w:rsidTr="00AE638F">
        <w:trPr>
          <w:trHeight w:val="315"/>
        </w:trPr>
        <w:tc>
          <w:tcPr>
            <w:tcW w:w="3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14F33436" w14:textId="259DC4D5" w:rsidR="00DC7A9C" w:rsidRPr="00DC7A9C" w:rsidRDefault="00DC7A9C" w:rsidP="00EE183F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5126BD2E" w14:textId="531D499C" w:rsidR="00DC7A9C" w:rsidRPr="00DC7A9C" w:rsidRDefault="00DC7A9C" w:rsidP="00DC7A9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56346514" w14:textId="2CDA7092" w:rsidR="00DC7A9C" w:rsidRPr="00DC7A9C" w:rsidRDefault="00DC7A9C" w:rsidP="00DC7A9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</w:p>
        </w:tc>
      </w:tr>
      <w:tr w:rsidR="008F4622" w:rsidRPr="00DC7A9C" w14:paraId="0192CA2C" w14:textId="77777777" w:rsidTr="00DC7A9C">
        <w:trPr>
          <w:trHeight w:val="315"/>
        </w:trPr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018C4D31" w14:textId="37038F8E" w:rsidR="008F4622" w:rsidRPr="00DC7A9C" w:rsidRDefault="008F4622" w:rsidP="00EE183F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7E7A12A9" w14:textId="5C57FFF7" w:rsidR="008F4622" w:rsidRPr="00DC7A9C" w:rsidRDefault="008F4622" w:rsidP="00DC7A9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2C2AD0A3" w14:textId="3094ED15" w:rsidR="008F4622" w:rsidRPr="00DC7A9C" w:rsidRDefault="008F4622" w:rsidP="00DC7A9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</w:p>
        </w:tc>
      </w:tr>
    </w:tbl>
    <w:p w14:paraId="77629C00" w14:textId="77777777" w:rsidR="00DC7A9C" w:rsidRDefault="00DC7A9C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p w14:paraId="1D0797AD" w14:textId="77777777" w:rsidR="00DC7A9C" w:rsidRDefault="00DC7A9C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p w14:paraId="4752879D" w14:textId="77777777" w:rsidR="00DC7A9C" w:rsidRDefault="00DC7A9C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8363"/>
      </w:tblGrid>
      <w:tr w:rsidR="00300A2E" w:rsidRPr="00A57360" w14:paraId="01AC7E1D" w14:textId="77777777" w:rsidTr="00287A20">
        <w:trPr>
          <w:cantSplit/>
          <w:tblHeader/>
        </w:trPr>
        <w:tc>
          <w:tcPr>
            <w:tcW w:w="10065" w:type="dxa"/>
            <w:gridSpan w:val="2"/>
            <w:tcBorders>
              <w:bottom w:val="single" w:sz="6" w:space="0" w:color="auto"/>
            </w:tcBorders>
            <w:shd w:val="clear" w:color="auto" w:fill="D9D9D9"/>
          </w:tcPr>
          <w:p w14:paraId="44295B9D" w14:textId="77777777" w:rsidR="00300A2E" w:rsidRPr="00A57360" w:rsidRDefault="00300A2E" w:rsidP="004472C6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t>TABLA COSTOS FIJOS</w:t>
            </w:r>
          </w:p>
        </w:tc>
      </w:tr>
      <w:tr w:rsidR="00300A2E" w:rsidRPr="00B1367E" w14:paraId="3E360881" w14:textId="77777777" w:rsidTr="00287A20">
        <w:trPr>
          <w:cantSplit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EDD79" w14:textId="77777777" w:rsidR="00300A2E" w:rsidRPr="00B1367E" w:rsidRDefault="00300A2E" w:rsidP="00287A20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Total </w:t>
            </w:r>
            <w:r w:rsidR="00144206">
              <w:rPr>
                <w:rFonts w:cs="Arial"/>
                <w:sz w:val="18"/>
                <w:szCs w:val="18"/>
                <w:lang w:val="es-ES"/>
              </w:rPr>
              <w:t>e</w:t>
            </w:r>
            <w:r>
              <w:rPr>
                <w:rFonts w:cs="Arial"/>
                <w:sz w:val="18"/>
                <w:szCs w:val="18"/>
                <w:lang w:val="es-ES"/>
              </w:rPr>
              <w:t>stimado</w:t>
            </w:r>
          </w:p>
        </w:tc>
        <w:tc>
          <w:tcPr>
            <w:tcW w:w="8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35AFB" w14:textId="1877F42A" w:rsidR="00300A2E" w:rsidRPr="00B1367E" w:rsidRDefault="00AE643D" w:rsidP="00287A20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AE643D">
              <w:rPr>
                <w:rFonts w:cs="Arial"/>
                <w:sz w:val="18"/>
                <w:szCs w:val="18"/>
              </w:rPr>
              <w:t>$5,000</w:t>
            </w:r>
          </w:p>
        </w:tc>
      </w:tr>
    </w:tbl>
    <w:p w14:paraId="39F114FB" w14:textId="77777777" w:rsidR="00300A2E" w:rsidRDefault="00300A2E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8363"/>
      </w:tblGrid>
      <w:tr w:rsidR="00300A2E" w:rsidRPr="00A57360" w14:paraId="5DDAC0B7" w14:textId="77777777" w:rsidTr="00287A20">
        <w:trPr>
          <w:cantSplit/>
          <w:tblHeader/>
        </w:trPr>
        <w:tc>
          <w:tcPr>
            <w:tcW w:w="10065" w:type="dxa"/>
            <w:gridSpan w:val="2"/>
            <w:tcBorders>
              <w:bottom w:val="single" w:sz="6" w:space="0" w:color="auto"/>
            </w:tcBorders>
            <w:shd w:val="clear" w:color="auto" w:fill="D9D9D9"/>
          </w:tcPr>
          <w:p w14:paraId="70BEAC09" w14:textId="77777777" w:rsidR="00300A2E" w:rsidRPr="00A57360" w:rsidRDefault="00300A2E" w:rsidP="004472C6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lastRenderedPageBreak/>
              <w:t>TABLA COSTOS VARIABLES</w:t>
            </w:r>
          </w:p>
        </w:tc>
      </w:tr>
      <w:tr w:rsidR="00300A2E" w:rsidRPr="00B1367E" w14:paraId="0BEEFA95" w14:textId="77777777" w:rsidTr="00287A20">
        <w:trPr>
          <w:cantSplit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0189B" w14:textId="77777777" w:rsidR="00300A2E" w:rsidRPr="00B1367E" w:rsidRDefault="00300A2E" w:rsidP="00287A20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Total </w:t>
            </w:r>
            <w:r w:rsidR="00144206">
              <w:rPr>
                <w:rFonts w:cs="Arial"/>
                <w:sz w:val="18"/>
                <w:szCs w:val="18"/>
                <w:lang w:val="es-ES"/>
              </w:rPr>
              <w:t>e</w:t>
            </w:r>
            <w:r>
              <w:rPr>
                <w:rFonts w:cs="Arial"/>
                <w:sz w:val="18"/>
                <w:szCs w:val="18"/>
                <w:lang w:val="es-ES"/>
              </w:rPr>
              <w:t>stimado</w:t>
            </w:r>
          </w:p>
        </w:tc>
        <w:tc>
          <w:tcPr>
            <w:tcW w:w="8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CA9E7" w14:textId="7EBA399E" w:rsidR="00300A2E" w:rsidRPr="00B1367E" w:rsidRDefault="00300A2E" w:rsidP="00287A20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300A2E">
              <w:rPr>
                <w:rFonts w:cs="Arial"/>
                <w:sz w:val="18"/>
                <w:szCs w:val="18"/>
                <w:lang w:val="es-ES"/>
              </w:rPr>
              <w:t xml:space="preserve"> </w:t>
            </w:r>
            <w:r w:rsidR="00AE643D" w:rsidRPr="00AE643D">
              <w:rPr>
                <w:rFonts w:cs="Arial"/>
                <w:sz w:val="18"/>
                <w:szCs w:val="18"/>
              </w:rPr>
              <w:t>$7,500</w:t>
            </w:r>
          </w:p>
        </w:tc>
      </w:tr>
    </w:tbl>
    <w:p w14:paraId="6A0FDCAD" w14:textId="77777777" w:rsidR="00287A20" w:rsidRDefault="00287A20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p w14:paraId="7D91BBAD" w14:textId="77777777" w:rsidR="00287A20" w:rsidRDefault="00287A20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8363"/>
      </w:tblGrid>
      <w:tr w:rsidR="002E0602" w:rsidRPr="00A57360" w14:paraId="70776C17" w14:textId="77777777" w:rsidTr="00E27280">
        <w:trPr>
          <w:cantSplit/>
          <w:tblHeader/>
        </w:trPr>
        <w:tc>
          <w:tcPr>
            <w:tcW w:w="10065" w:type="dxa"/>
            <w:gridSpan w:val="2"/>
            <w:tcBorders>
              <w:bottom w:val="single" w:sz="6" w:space="0" w:color="auto"/>
            </w:tcBorders>
            <w:shd w:val="clear" w:color="auto" w:fill="D9D9D9"/>
          </w:tcPr>
          <w:p w14:paraId="5AD9CC17" w14:textId="77777777" w:rsidR="002E0602" w:rsidRPr="00A57360" w:rsidRDefault="002E0602" w:rsidP="004472C6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t>TABLA COSTOS ACTIVIDADES (EDT/Cronograma)</w:t>
            </w:r>
          </w:p>
        </w:tc>
      </w:tr>
      <w:tr w:rsidR="002E0602" w:rsidRPr="00B1367E" w14:paraId="36A55EDD" w14:textId="77777777" w:rsidTr="00E27280">
        <w:trPr>
          <w:cantSplit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A911D" w14:textId="77777777" w:rsidR="002E0602" w:rsidRPr="00B1367E" w:rsidRDefault="002E0602" w:rsidP="00E27280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Total </w:t>
            </w:r>
            <w:r w:rsidR="00144206">
              <w:rPr>
                <w:rFonts w:cs="Arial"/>
                <w:sz w:val="18"/>
                <w:szCs w:val="18"/>
                <w:lang w:val="es-ES"/>
              </w:rPr>
              <w:t>e</w:t>
            </w:r>
            <w:r>
              <w:rPr>
                <w:rFonts w:cs="Arial"/>
                <w:sz w:val="18"/>
                <w:szCs w:val="18"/>
                <w:lang w:val="es-ES"/>
              </w:rPr>
              <w:t>stimado</w:t>
            </w:r>
          </w:p>
        </w:tc>
        <w:tc>
          <w:tcPr>
            <w:tcW w:w="8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DC898" w14:textId="7CA8DDEF" w:rsidR="002E0602" w:rsidRPr="00B1367E" w:rsidRDefault="00AE643D" w:rsidP="00EE183F">
            <w:pPr>
              <w:shd w:val="clear" w:color="auto" w:fill="F5F5F5"/>
              <w:textAlignment w:val="top"/>
              <w:rPr>
                <w:rFonts w:cs="Arial"/>
                <w:sz w:val="18"/>
                <w:szCs w:val="18"/>
                <w:lang w:val="es-ES"/>
              </w:rPr>
            </w:pPr>
            <w:r w:rsidRPr="00AE643D">
              <w:rPr>
                <w:rFonts w:cs="Arial"/>
                <w:sz w:val="18"/>
                <w:szCs w:val="18"/>
              </w:rPr>
              <w:t>$30,000</w:t>
            </w:r>
          </w:p>
        </w:tc>
      </w:tr>
    </w:tbl>
    <w:p w14:paraId="0135107E" w14:textId="77777777" w:rsidR="002E0602" w:rsidRDefault="002E0602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p w14:paraId="6BC65AD5" w14:textId="77777777" w:rsidR="00287A20" w:rsidRDefault="00287A20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tbl>
      <w:tblPr>
        <w:tblW w:w="10065" w:type="dxa"/>
        <w:tblInd w:w="-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"/>
        <w:gridCol w:w="617"/>
        <w:gridCol w:w="1596"/>
        <w:gridCol w:w="1596"/>
        <w:gridCol w:w="1026"/>
        <w:gridCol w:w="1069"/>
        <w:gridCol w:w="774"/>
        <w:gridCol w:w="1363"/>
        <w:gridCol w:w="763"/>
        <w:gridCol w:w="929"/>
        <w:gridCol w:w="246"/>
      </w:tblGrid>
      <w:tr w:rsidR="00FF4163" w:rsidRPr="00287A20" w14:paraId="387C60E6" w14:textId="77777777" w:rsidTr="00AE638F">
        <w:trPr>
          <w:gridBefore w:val="1"/>
          <w:gridAfter w:val="1"/>
          <w:wBefore w:w="86" w:type="dxa"/>
          <w:wAfter w:w="246" w:type="dxa"/>
          <w:trHeight w:val="67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33978BE7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>Código</w:t>
            </w:r>
            <w:r w:rsidRPr="00287A2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br/>
              <w:t>EDT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57DED8EF" w14:textId="77777777" w:rsidR="00287A20" w:rsidRPr="00287A20" w:rsidRDefault="00287A20" w:rsidP="00287A20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 xml:space="preserve">Paquete de </w:t>
            </w:r>
            <w:r w:rsidR="0014420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>t</w:t>
            </w:r>
            <w:r w:rsidRPr="00287A2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>rabajo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1B35359F" w14:textId="77777777" w:rsidR="00287A20" w:rsidRPr="00287A20" w:rsidRDefault="00287A20" w:rsidP="00287A20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 xml:space="preserve">Descripción </w:t>
            </w:r>
            <w:r w:rsidR="0014420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>a</w:t>
            </w:r>
            <w:r w:rsidRPr="00287A2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>ctividad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6356E4B5" w14:textId="77777777" w:rsidR="00287A20" w:rsidRPr="00287A20" w:rsidRDefault="00287A20" w:rsidP="00287A20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>Alcance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1790ECB1" w14:textId="77777777" w:rsidR="00287A20" w:rsidRPr="00A72550" w:rsidRDefault="00287A20" w:rsidP="00287A20">
            <w:pP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es-ES"/>
              </w:rPr>
            </w:pPr>
            <w:r w:rsidRPr="00A72550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es-ES"/>
              </w:rPr>
              <w:t>Act. Predecesora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2DD4FC39" w14:textId="77777777" w:rsidR="00287A20" w:rsidRPr="00287A20" w:rsidRDefault="00287A20" w:rsidP="00287A20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>Duración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5EDCD9D7" w14:textId="77777777" w:rsidR="00287A20" w:rsidRPr="00287A20" w:rsidRDefault="00287A20" w:rsidP="00287A20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>Recursos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599E03B7" w14:textId="77777777" w:rsidR="00287A20" w:rsidRPr="00287A20" w:rsidRDefault="00287A20" w:rsidP="00287A20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 xml:space="preserve">Cant. </w:t>
            </w:r>
            <w:r w:rsidR="0014420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>p</w:t>
            </w:r>
            <w:r w:rsidRPr="00287A2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>ersonas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1E0171ED" w14:textId="77777777" w:rsidR="00287A20" w:rsidRPr="00287A20" w:rsidRDefault="00287A20" w:rsidP="00287A20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 xml:space="preserve">Costo </w:t>
            </w:r>
            <w:r w:rsidR="0014420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>t</w:t>
            </w:r>
            <w:r w:rsidRPr="00287A2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>otal</w:t>
            </w:r>
          </w:p>
        </w:tc>
      </w:tr>
      <w:tr w:rsidR="00287A20" w:rsidRPr="00287A20" w14:paraId="2ACF4066" w14:textId="77777777" w:rsidTr="00AE638F">
        <w:trPr>
          <w:gridBefore w:val="1"/>
          <w:gridAfter w:val="1"/>
          <w:wBefore w:w="86" w:type="dxa"/>
          <w:wAfter w:w="246" w:type="dxa"/>
          <w:trHeight w:val="45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E1C31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C45F6" w14:textId="0C77652D" w:rsidR="00287A20" w:rsidRPr="00287A20" w:rsidRDefault="00287A20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 </w:t>
            </w:r>
            <w:r w:rsidR="00AE643D"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Proyecto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4D71E" w14:textId="774391FB" w:rsidR="00287A20" w:rsidRPr="00287A20" w:rsidRDefault="00287A20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 </w:t>
            </w:r>
            <w:r w:rsidR="00AE643D"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Implementación de Intranet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D7131" w14:textId="38C5B3FB" w:rsidR="00287A20" w:rsidRPr="00287A20" w:rsidRDefault="00287A20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 </w:t>
            </w:r>
            <w:r w:rsidR="00AE643D"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Implementación completa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C2FBB" w14:textId="77777777" w:rsidR="00287A20" w:rsidRPr="00287A20" w:rsidRDefault="00287A20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FE4FD" w14:textId="6FD9A293" w:rsidR="00287A20" w:rsidRPr="00287A20" w:rsidRDefault="00287A20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 </w:t>
            </w:r>
            <w:r w:rsidR="00AE643D"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6 meses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07F65" w14:textId="59C29F50" w:rsidR="00287A20" w:rsidRPr="00287A20" w:rsidRDefault="00287A20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 </w:t>
            </w:r>
            <w:r w:rsidR="00AE643D"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Variados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43C73" w14:textId="4D70B4A9" w:rsidR="00287A20" w:rsidRPr="00287A20" w:rsidRDefault="00287A20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 </w:t>
            </w:r>
            <w:r w:rsidR="00AE643D"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0043C" w14:textId="445FF1CF" w:rsidR="00287A20" w:rsidRPr="00287A20" w:rsidRDefault="00287A20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 </w:t>
            </w:r>
            <w:r w:rsidR="00AE643D"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$38,000</w:t>
            </w:r>
          </w:p>
        </w:tc>
      </w:tr>
      <w:tr w:rsidR="00144206" w:rsidRPr="00287A20" w14:paraId="6C4B4FD9" w14:textId="77777777" w:rsidTr="00AE638F">
        <w:trPr>
          <w:gridBefore w:val="1"/>
          <w:gridAfter w:val="1"/>
          <w:wBefore w:w="86" w:type="dxa"/>
          <w:wAfter w:w="246" w:type="dxa"/>
          <w:trHeight w:val="45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6BE65149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DC93B40" w14:textId="4142B823" w:rsidR="00287A20" w:rsidRPr="00287A20" w:rsidRDefault="00287A20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 </w:t>
            </w:r>
            <w:r w:rsidR="00AE643D"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Fase 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2BF30F72" w14:textId="459875C8" w:rsidR="00287A20" w:rsidRPr="00287A20" w:rsidRDefault="00287A20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 </w:t>
            </w:r>
            <w:r w:rsidR="00AE643D"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Análisis de Requerimientos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26A4525F" w14:textId="06FBED2C" w:rsidR="00287A20" w:rsidRPr="00287A20" w:rsidRDefault="00287A20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 </w:t>
            </w:r>
            <w:r w:rsidR="00AE643D"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Reuniones con stakeholders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08F8C4B5" w14:textId="77777777" w:rsidR="00287A20" w:rsidRPr="00287A20" w:rsidRDefault="00287A20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4A9EFE17" w14:textId="76EBD974" w:rsidR="00287A20" w:rsidRPr="00287A20" w:rsidRDefault="00287A20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 </w:t>
            </w:r>
            <w:r w:rsidR="00AE643D"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2 meses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508683E2" w14:textId="2669DF80" w:rsidR="00287A20" w:rsidRPr="00287A20" w:rsidRDefault="00287A20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 </w:t>
            </w:r>
            <w:r w:rsidR="00AE643D"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Analistas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537E5289" w14:textId="57DF3651" w:rsidR="00287A20" w:rsidRPr="00287A20" w:rsidRDefault="00287A20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 </w:t>
            </w:r>
            <w:r w:rsidR="00AE643D"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30313F04" w14:textId="54D4FC6D" w:rsidR="00287A20" w:rsidRPr="00287A20" w:rsidRDefault="00287A20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 </w:t>
            </w:r>
            <w:r w:rsidR="00AE643D"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$5,000</w:t>
            </w:r>
          </w:p>
        </w:tc>
      </w:tr>
      <w:tr w:rsidR="00287A20" w:rsidRPr="00287A20" w14:paraId="78BDD9F0" w14:textId="77777777" w:rsidTr="00AE638F">
        <w:trPr>
          <w:gridBefore w:val="1"/>
          <w:gridAfter w:val="1"/>
          <w:wBefore w:w="86" w:type="dxa"/>
          <w:wAfter w:w="246" w:type="dxa"/>
          <w:trHeight w:val="45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3180B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1.1.1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1A2A" w14:textId="049D60EE" w:rsidR="00287A20" w:rsidRPr="00287A20" w:rsidRDefault="00AE643D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Requerimientos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E91A0" w14:textId="6E1E752E" w:rsidR="00287A20" w:rsidRPr="00287A20" w:rsidRDefault="00AE643D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Definición de Requerimientos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9533" w14:textId="457698CD" w:rsidR="00287A20" w:rsidRPr="00287A20" w:rsidRDefault="00AE643D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Documentación de requisitos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9727C" w14:textId="650F57CF" w:rsidR="00287A20" w:rsidRPr="00287A20" w:rsidRDefault="00287A20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9D84A" w14:textId="334F49EA" w:rsidR="00287A20" w:rsidRPr="00287A20" w:rsidRDefault="00AE643D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1 mes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B4F2B" w14:textId="4D3EC85F" w:rsidR="00287A20" w:rsidRPr="00287A20" w:rsidRDefault="00AE643D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Analista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91EFC" w14:textId="6419BDB7" w:rsidR="00287A20" w:rsidRPr="00287A20" w:rsidRDefault="00AE643D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64E7C" w14:textId="03FC6DAC" w:rsidR="00287A20" w:rsidRPr="00287A20" w:rsidRDefault="00AE643D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$2,000</w:t>
            </w:r>
          </w:p>
        </w:tc>
      </w:tr>
      <w:tr w:rsidR="00144206" w:rsidRPr="00287A20" w14:paraId="37EFFE83" w14:textId="77777777" w:rsidTr="00AE643D">
        <w:trPr>
          <w:gridBefore w:val="1"/>
          <w:gridAfter w:val="1"/>
          <w:wBefore w:w="86" w:type="dxa"/>
          <w:wAfter w:w="246" w:type="dxa"/>
          <w:trHeight w:val="80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265ED36F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1.1.1.1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1EE21DEC" w14:textId="0CB3F857" w:rsidR="00287A20" w:rsidRPr="00287A20" w:rsidRDefault="00AE643D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Reuniones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63A29CFB" w14:textId="20A9FD1D" w:rsidR="00287A20" w:rsidRPr="00287A20" w:rsidRDefault="00AE643D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Reuniones de trabajo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706D3680" w14:textId="3B237146" w:rsidR="00287A20" w:rsidRPr="00287A20" w:rsidRDefault="00AE643D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Recopilación de información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28D0CD3B" w14:textId="67DE6F8D" w:rsidR="00287A20" w:rsidRPr="00287A20" w:rsidRDefault="00287A20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6D5E064E" w14:textId="79764F54" w:rsidR="00287A20" w:rsidRPr="00287A20" w:rsidRDefault="00AE643D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2 semanas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4B24CF2D" w14:textId="5056A9AD" w:rsidR="00287A20" w:rsidRPr="00616682" w:rsidRDefault="00AE643D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Equipo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5E2CE077" w14:textId="5611E101" w:rsidR="00287A20" w:rsidRPr="00287A20" w:rsidRDefault="00AE643D" w:rsidP="00287A2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7AAC1D61" w14:textId="4FB1AB72" w:rsidR="00287A20" w:rsidRPr="00287A20" w:rsidRDefault="00AE643D" w:rsidP="00287A2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$1,000</w:t>
            </w:r>
          </w:p>
        </w:tc>
      </w:tr>
      <w:tr w:rsidR="00287A20" w:rsidRPr="00287A20" w14:paraId="699A953E" w14:textId="77777777" w:rsidTr="00AE638F">
        <w:trPr>
          <w:gridBefore w:val="1"/>
          <w:gridAfter w:val="1"/>
          <w:wBefore w:w="86" w:type="dxa"/>
          <w:wAfter w:w="246" w:type="dxa"/>
          <w:trHeight w:val="22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3AD34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1.1.2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84D8D" w14:textId="3C522841" w:rsidR="00287A20" w:rsidRPr="00287A20" w:rsidRDefault="00AE643D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Diseño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3F3C2" w14:textId="00118CEA" w:rsidR="00287A20" w:rsidRPr="00287A20" w:rsidRDefault="00AE643D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AE643D">
              <w:rPr>
                <w:rFonts w:ascii="Calibri" w:hAnsi="Calibri" w:cs="Calibri"/>
                <w:color w:val="000000"/>
                <w:sz w:val="16"/>
                <w:szCs w:val="16"/>
              </w:rPr>
              <w:t>Diseño del Software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5C01" w14:textId="5DE54CAB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Diagramas de flujo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55605" w14:textId="2B4FA091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1.1.1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1FED8" w14:textId="361AD522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 mes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A7637" w14:textId="395FE2BF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Desarrollador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FC57" w14:textId="14BEB571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E5FB6" w14:textId="30B16144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$3,000</w:t>
            </w:r>
          </w:p>
        </w:tc>
      </w:tr>
      <w:tr w:rsidR="00144206" w:rsidRPr="00287A20" w14:paraId="2C23A423" w14:textId="77777777" w:rsidTr="00AE638F">
        <w:trPr>
          <w:gridBefore w:val="1"/>
          <w:gridAfter w:val="1"/>
          <w:wBefore w:w="86" w:type="dxa"/>
          <w:wAfter w:w="246" w:type="dxa"/>
          <w:trHeight w:val="202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6A5C5A57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1.1.2.1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7402AE3E" w14:textId="2381D81F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Prototipo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25E37D48" w14:textId="08A57219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Desarrollo de prototipo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2349F745" w14:textId="27F7C7CF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Prototipo funcional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679FC9D0" w14:textId="7FE9A1C4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1.1.1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780E0FCB" w14:textId="3DE5597A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2 semanas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4E80D9C7" w14:textId="51A8E155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Desarrollador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402F8B06" w14:textId="7FCFEEF3" w:rsidR="00287A20" w:rsidRPr="00287A20" w:rsidRDefault="00964479" w:rsidP="00287A2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7AF535F3" w14:textId="69FD44FB" w:rsidR="00287A20" w:rsidRPr="00287A20" w:rsidRDefault="00964479" w:rsidP="00287A2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$2,000</w:t>
            </w:r>
          </w:p>
        </w:tc>
      </w:tr>
      <w:tr w:rsidR="00287A20" w:rsidRPr="00287A20" w14:paraId="2E5ADB51" w14:textId="77777777" w:rsidTr="00AE638F">
        <w:trPr>
          <w:gridBefore w:val="1"/>
          <w:gridAfter w:val="1"/>
          <w:wBefore w:w="86" w:type="dxa"/>
          <w:wAfter w:w="246" w:type="dxa"/>
          <w:trHeight w:val="45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CAC1A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1.1.3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35608" w14:textId="1314223A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Desarrollo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86305" w14:textId="6C344ED3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Programación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BA93C" w14:textId="07688DC5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Desarrollo del software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8244A" w14:textId="4C865907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1.1.2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4D4EB" w14:textId="7429AA23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2 meses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91164" w14:textId="50527770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Desarrollador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CF0E2" w14:textId="35C7BC08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1F9D9" w14:textId="460617E1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$10,000</w:t>
            </w:r>
          </w:p>
        </w:tc>
      </w:tr>
      <w:tr w:rsidR="00144206" w:rsidRPr="00287A20" w14:paraId="164A22AC" w14:textId="77777777" w:rsidTr="00AE638F">
        <w:trPr>
          <w:gridBefore w:val="1"/>
          <w:gridAfter w:val="1"/>
          <w:wBefore w:w="86" w:type="dxa"/>
          <w:wAfter w:w="246" w:type="dxa"/>
          <w:trHeight w:val="112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6E9C720A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1.1.3.1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02CFCBA5" w14:textId="01023D7A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Módulo 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78C41C87" w14:textId="030ECBA3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Implementación de Módulo 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168771F7" w14:textId="2B065BCB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Módulo funcional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652BD224" w14:textId="793169FD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1.1.2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5D299EDF" w14:textId="78BD121B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 mes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20C0AB27" w14:textId="400CDB1C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Desarrollador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1A72BE5A" w14:textId="6DD5FD9B" w:rsidR="00287A20" w:rsidRPr="00287A20" w:rsidRDefault="00964479" w:rsidP="00287A2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3EFD4B9A" w14:textId="30FC71EE" w:rsidR="00287A20" w:rsidRPr="00287A20" w:rsidRDefault="00964479" w:rsidP="00287A2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$4,000</w:t>
            </w:r>
          </w:p>
        </w:tc>
      </w:tr>
      <w:tr w:rsidR="00287A20" w:rsidRPr="00287A20" w14:paraId="785AB2B2" w14:textId="77777777" w:rsidTr="00AE638F">
        <w:trPr>
          <w:gridBefore w:val="1"/>
          <w:gridAfter w:val="1"/>
          <w:wBefore w:w="86" w:type="dxa"/>
          <w:wAfter w:w="246" w:type="dxa"/>
          <w:trHeight w:val="45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0DE27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1.1.4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74473" w14:textId="4CB33E98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Pruebas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9D827" w14:textId="27CB6E8C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Pruebas de Calidad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62AFC" w14:textId="2300EB8C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Validación del software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BBEB8" w14:textId="20543B72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1.1.3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06307" w14:textId="7B646CE0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 mes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3C748" w14:textId="4294048B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QA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0D06D" w14:textId="30F9F92B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8B313" w14:textId="2A878F5A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$4,000</w:t>
            </w:r>
          </w:p>
        </w:tc>
      </w:tr>
      <w:tr w:rsidR="00144206" w:rsidRPr="00287A20" w14:paraId="0E210510" w14:textId="77777777" w:rsidTr="00AE638F">
        <w:trPr>
          <w:gridBefore w:val="1"/>
          <w:gridAfter w:val="1"/>
          <w:wBefore w:w="86" w:type="dxa"/>
          <w:wAfter w:w="246" w:type="dxa"/>
          <w:trHeight w:val="135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4A864BDA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1.1.4.1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1D18C755" w14:textId="0D5552AD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Pruebas Funcionales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5AA3D940" w14:textId="7B776EB0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Ejecución de pruebas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5AD25021" w14:textId="04199E17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Informes de prueba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5158E0B2" w14:textId="3D36BDC0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1.1.3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59B0FD48" w14:textId="2CE0B59C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2 semanas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75F18D38" w14:textId="04DDE883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QA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4EC383EC" w14:textId="59225E92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3DA8C1D6" w14:textId="49F5D03C" w:rsidR="00287A20" w:rsidRPr="00287A20" w:rsidRDefault="00964479" w:rsidP="00287A2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$2,000</w:t>
            </w:r>
          </w:p>
        </w:tc>
      </w:tr>
      <w:tr w:rsidR="00287A20" w:rsidRPr="00287A20" w14:paraId="5AA6518D" w14:textId="77777777" w:rsidTr="00AE638F">
        <w:trPr>
          <w:gridBefore w:val="1"/>
          <w:gridAfter w:val="1"/>
          <w:wBefore w:w="86" w:type="dxa"/>
          <w:wAfter w:w="246" w:type="dxa"/>
          <w:trHeight w:val="45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BF3E2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1.1.5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7DA00" w14:textId="5354F9E4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Implementación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314FB" w14:textId="5006A4A6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Implementación en Producción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8B901" w14:textId="22EF751E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Despliegue en servidores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E0A59" w14:textId="732CA1D0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1.1.4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FA789" w14:textId="17251A06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 mes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B1D3F" w14:textId="6C258EB3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Ingeniero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DB1B5" w14:textId="3272277A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752F5" w14:textId="04FEFB0F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$5,000</w:t>
            </w:r>
          </w:p>
        </w:tc>
      </w:tr>
      <w:tr w:rsidR="00144206" w:rsidRPr="00287A20" w14:paraId="1D795BFC" w14:textId="77777777" w:rsidTr="00AE638F">
        <w:trPr>
          <w:gridBefore w:val="1"/>
          <w:gridAfter w:val="1"/>
          <w:wBefore w:w="86" w:type="dxa"/>
          <w:wAfter w:w="246" w:type="dxa"/>
          <w:trHeight w:val="135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3993722D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lastRenderedPageBreak/>
              <w:t>1.1.5.1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68900E06" w14:textId="6B233E05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Capacitación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7976E8AC" w14:textId="70BDF7AF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Capacitación a usuarios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61C90F49" w14:textId="60ABD51E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Formación a empleados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795C46A6" w14:textId="0AFA94A3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1.1.5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640F340E" w14:textId="45694E80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2 semanas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364CF0B4" w14:textId="5CAF85F9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Relator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40BAE748" w14:textId="42718563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5D479058" w14:textId="752F2A39" w:rsidR="00287A20" w:rsidRPr="00287A20" w:rsidRDefault="00964479" w:rsidP="00287A2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$2,000</w:t>
            </w:r>
          </w:p>
        </w:tc>
      </w:tr>
      <w:tr w:rsidR="00287A20" w:rsidRPr="00287A20" w14:paraId="6061B2EA" w14:textId="77777777" w:rsidTr="00AE638F">
        <w:trPr>
          <w:gridBefore w:val="1"/>
          <w:gridAfter w:val="1"/>
          <w:wBefore w:w="86" w:type="dxa"/>
          <w:wAfter w:w="246" w:type="dxa"/>
          <w:trHeight w:val="45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A881F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1.1.6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4E23C" w14:textId="4F6AE784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Documentación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7CA86" w14:textId="29D3B9D3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Creación de Manuales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14F65" w14:textId="7CA2E43F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Documentación de usuario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FB1EE" w14:textId="6562A94E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1.1.5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9C1F1" w14:textId="65ECCE75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 mes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20328" w14:textId="2BB3C80D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Redactor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FEFBE" w14:textId="68D4DC39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D4089" w14:textId="39303FFC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$1,500</w:t>
            </w:r>
          </w:p>
        </w:tc>
      </w:tr>
      <w:tr w:rsidR="00144206" w:rsidRPr="00287A20" w14:paraId="30C29131" w14:textId="77777777" w:rsidTr="00AE638F">
        <w:trPr>
          <w:gridBefore w:val="1"/>
          <w:gridAfter w:val="1"/>
          <w:wBefore w:w="86" w:type="dxa"/>
          <w:wAfter w:w="246" w:type="dxa"/>
          <w:trHeight w:val="135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1F19B19F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1.1.6.1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37BFE8D8" w14:textId="41126CC8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Manual de Usuario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58547644" w14:textId="119AFE5B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Elaboración del manual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3B49F9B4" w14:textId="0A7C86BC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Manual completo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1FFD308E" w14:textId="2CFFC11C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1.1.5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4F3C79F9" w14:textId="1FE8B0C9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2 semanas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5E201CBF" w14:textId="3E51B905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Redactor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10FBBCAE" w14:textId="10EA125A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24822B44" w14:textId="6DE9909B" w:rsidR="00287A20" w:rsidRPr="00287A20" w:rsidRDefault="00964479" w:rsidP="00287A2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$1,000</w:t>
            </w:r>
          </w:p>
        </w:tc>
      </w:tr>
      <w:tr w:rsidR="00287A20" w:rsidRPr="00287A20" w14:paraId="778E4CA9" w14:textId="77777777" w:rsidTr="00AE638F">
        <w:trPr>
          <w:gridBefore w:val="1"/>
          <w:gridAfter w:val="1"/>
          <w:wBefore w:w="86" w:type="dxa"/>
          <w:wAfter w:w="246" w:type="dxa"/>
          <w:trHeight w:val="67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8D533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1.1.7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7DB8C" w14:textId="1C928EE0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Cierre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E516A" w14:textId="038BE62A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Cierre del Proyecto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63B41" w14:textId="14EAF540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Evaluación final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C0E3F" w14:textId="7493AE6E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1.1.6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B545D" w14:textId="3BAEB3DF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2 semanas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04696" w14:textId="2DAE6AD2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Equipo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090F4" w14:textId="7DC0E468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5BDC6" w14:textId="68250BE3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$1,500</w:t>
            </w:r>
          </w:p>
        </w:tc>
      </w:tr>
      <w:tr w:rsidR="00144206" w:rsidRPr="00287A20" w14:paraId="6D6DB0D6" w14:textId="77777777" w:rsidTr="00AE638F">
        <w:trPr>
          <w:gridBefore w:val="1"/>
          <w:gridAfter w:val="1"/>
          <w:wBefore w:w="86" w:type="dxa"/>
          <w:wAfter w:w="246" w:type="dxa"/>
          <w:trHeight w:val="135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291FF9CA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1.1.7.1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4ABE80BD" w14:textId="02CD968E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Informe Final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095DC202" w14:textId="40B905C4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Elaboración del informe final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6CE8770E" w14:textId="43FBF470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Documentación de cierre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2D2C33FF" w14:textId="1DBA4932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1.1.6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13D3844C" w14:textId="373CD7C0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 semana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3487161A" w14:textId="58841FF4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Equipo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3D67A9A7" w14:textId="5DB99E9B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4CE44D13" w14:textId="3D8FCD3B" w:rsidR="00287A20" w:rsidRPr="00287A20" w:rsidRDefault="00964479" w:rsidP="00287A2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$500</w:t>
            </w:r>
          </w:p>
        </w:tc>
      </w:tr>
      <w:tr w:rsidR="00287A20" w:rsidRPr="00287A20" w14:paraId="0637C8C4" w14:textId="77777777" w:rsidTr="00AE638F">
        <w:trPr>
          <w:gridBefore w:val="1"/>
          <w:gridAfter w:val="1"/>
          <w:wBefore w:w="86" w:type="dxa"/>
          <w:wAfter w:w="246" w:type="dxa"/>
          <w:trHeight w:val="67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5E0E7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1.1.8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1CBC4" w14:textId="42DAC831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Revisión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313D6" w14:textId="352CEAA9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Revisión y Aprobación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CFFB0" w14:textId="77086FE2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Validación de entregables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9E205" w14:textId="10619B97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1.1.7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0C6E9" w14:textId="2F9675A0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 semana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BC477" w14:textId="0C95A455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Patrocinador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CF1AE" w14:textId="5C7E0E01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081FE" w14:textId="42311C6F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$500</w:t>
            </w:r>
          </w:p>
        </w:tc>
      </w:tr>
      <w:tr w:rsidR="00144206" w:rsidRPr="00287A20" w14:paraId="43899154" w14:textId="77777777" w:rsidTr="00AE638F">
        <w:trPr>
          <w:gridBefore w:val="1"/>
          <w:gridAfter w:val="1"/>
          <w:wBefore w:w="86" w:type="dxa"/>
          <w:wAfter w:w="246" w:type="dxa"/>
          <w:trHeight w:val="90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251DB25D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1.1.8.1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7F50653C" w14:textId="5A4F7DD1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Aprobación Final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4A48ABA1" w14:textId="4974920A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Aprobación por parte del </w:t>
            </w:r>
            <w:proofErr w:type="gramStart"/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sponsor</w:t>
            </w:r>
            <w:proofErr w:type="gramEnd"/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60ED0AA4" w14:textId="15B755C1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Firma del patrocinador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00BE168A" w14:textId="2BD37EF3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1.1.7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17736143" w14:textId="137F0B21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 semana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4066F280" w14:textId="7909D9BA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proofErr w:type="gramStart"/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Sponsor</w:t>
            </w:r>
            <w:proofErr w:type="gramEnd"/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4871EF74" w14:textId="6CBE1CBD" w:rsidR="00287A20" w:rsidRPr="00287A20" w:rsidRDefault="00964479" w:rsidP="00287A2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55FC1A4B" w14:textId="3A44AE7B" w:rsidR="00287A20" w:rsidRPr="00287A20" w:rsidRDefault="00964479" w:rsidP="00287A2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$500</w:t>
            </w:r>
          </w:p>
        </w:tc>
      </w:tr>
      <w:tr w:rsidR="00287A20" w:rsidRPr="00287A20" w14:paraId="0A7625D9" w14:textId="77777777" w:rsidTr="00AE638F">
        <w:trPr>
          <w:gridBefore w:val="1"/>
          <w:gridAfter w:val="1"/>
          <w:wBefore w:w="86" w:type="dxa"/>
          <w:wAfter w:w="246" w:type="dxa"/>
          <w:trHeight w:val="67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91471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1.1.9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1ED1E" w14:textId="27412EF1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Seguimiento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28F56" w14:textId="0738FD41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Seguimiento post-implementación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19E66" w14:textId="53B53AD8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Monitoreo de uso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685D2" w14:textId="3604B7D0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1.1.8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8B02B" w14:textId="7774AB30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 mes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B2429" w14:textId="464C28C6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Equipo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6F7C2" w14:textId="49F31C79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BB686" w14:textId="78859A0D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$1,500</w:t>
            </w:r>
          </w:p>
        </w:tc>
      </w:tr>
      <w:tr w:rsidR="00144206" w:rsidRPr="00287A20" w14:paraId="43C3DD63" w14:textId="77777777" w:rsidTr="00AE638F">
        <w:trPr>
          <w:gridBefore w:val="1"/>
          <w:gridAfter w:val="1"/>
          <w:wBefore w:w="86" w:type="dxa"/>
          <w:wAfter w:w="246" w:type="dxa"/>
          <w:trHeight w:val="135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196B046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1.1.9.1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3CF56158" w14:textId="64EA0F50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Retroalimentación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2CA446CF" w14:textId="6E754A64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Recopilación de feedback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353D44DF" w14:textId="0AC66F96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Encuestas a usuarios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0A87F868" w14:textId="5A0F5B80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1.1.8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1D5155A5" w14:textId="5D67FA83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2 semanas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544F66B1" w14:textId="4C556000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Equipo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052386A5" w14:textId="2931F03F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</w:tcPr>
          <w:p w14:paraId="3EF12276" w14:textId="5549AD73" w:rsidR="00287A20" w:rsidRPr="00287A20" w:rsidRDefault="00964479" w:rsidP="00287A2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$1,000</w:t>
            </w:r>
          </w:p>
        </w:tc>
      </w:tr>
      <w:tr w:rsidR="00287A20" w:rsidRPr="00287A20" w14:paraId="3E00070B" w14:textId="77777777" w:rsidTr="00AE638F">
        <w:trPr>
          <w:gridBefore w:val="1"/>
          <w:gridAfter w:val="1"/>
          <w:wBefore w:w="86" w:type="dxa"/>
          <w:wAfter w:w="246" w:type="dxa"/>
          <w:trHeight w:val="22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0F49C" w14:textId="77777777" w:rsidR="00287A20" w:rsidRPr="00287A20" w:rsidRDefault="00287A20" w:rsidP="00287A2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287A20"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1.1.10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4CFC0" w14:textId="768E80F3" w:rsidR="00287A20" w:rsidRPr="00A72550" w:rsidRDefault="00964479" w:rsidP="00287A20">
            <w:pPr>
              <w:rPr>
                <w:rFonts w:ascii="Calibri" w:hAnsi="Calibri" w:cs="Calibri"/>
                <w:i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Evaluación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2D2BE" w14:textId="691765CB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Evaluación de Proyecto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B7C46" w14:textId="1225CAA8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Análisis de resultados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3436" w14:textId="10EEE8E0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1.1.9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EF0F4" w14:textId="55FC5F1C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1 mes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EABDC" w14:textId="564AF016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Equipo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4145A" w14:textId="64D06B17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D9D16" w14:textId="347CB8FB" w:rsidR="00287A20" w:rsidRPr="00287A20" w:rsidRDefault="00964479" w:rsidP="00287A20">
            <w:pPr>
              <w:rPr>
                <w:rFonts w:ascii="Calibri" w:hAnsi="Calibri" w:cs="Calibri"/>
                <w:color w:val="000000"/>
                <w:sz w:val="16"/>
                <w:szCs w:val="16"/>
                <w:lang w:val="es-ES"/>
              </w:rPr>
            </w:pPr>
            <w:r w:rsidRPr="00964479">
              <w:rPr>
                <w:rFonts w:ascii="Calibri" w:hAnsi="Calibri" w:cs="Calibri"/>
                <w:color w:val="000000"/>
                <w:sz w:val="16"/>
                <w:szCs w:val="16"/>
              </w:rPr>
              <w:t>$2,000</w:t>
            </w:r>
          </w:p>
        </w:tc>
      </w:tr>
      <w:tr w:rsidR="00131B5B" w:rsidRPr="00A57360" w14:paraId="730FC85E" w14:textId="77777777" w:rsidTr="00AE638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10065" w:type="dxa"/>
            <w:gridSpan w:val="11"/>
            <w:tcBorders>
              <w:bottom w:val="single" w:sz="6" w:space="0" w:color="auto"/>
            </w:tcBorders>
            <w:shd w:val="clear" w:color="auto" w:fill="D9D9D9"/>
          </w:tcPr>
          <w:p w14:paraId="7A784584" w14:textId="77777777" w:rsidR="00131B5B" w:rsidRPr="00A57360" w:rsidRDefault="00131B5B" w:rsidP="00144206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t>Distribuci</w:t>
            </w:r>
            <w:r w:rsidR="00C45BF6">
              <w:rPr>
                <w:color w:val="auto"/>
              </w:rPr>
              <w:t>ó</w:t>
            </w:r>
            <w:r>
              <w:rPr>
                <w:color w:val="auto"/>
              </w:rPr>
              <w:t xml:space="preserve">n de presupuesto por </w:t>
            </w:r>
            <w:r w:rsidR="00C45BF6">
              <w:rPr>
                <w:color w:val="auto"/>
              </w:rPr>
              <w:t>p</w:t>
            </w:r>
            <w:r>
              <w:rPr>
                <w:color w:val="auto"/>
              </w:rPr>
              <w:t>aquete de trabajo</w:t>
            </w:r>
          </w:p>
        </w:tc>
      </w:tr>
    </w:tbl>
    <w:p w14:paraId="3F86C23F" w14:textId="77777777" w:rsidR="00131B5B" w:rsidRDefault="00131B5B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tbl>
      <w:tblPr>
        <w:tblW w:w="382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320"/>
      </w:tblGrid>
      <w:tr w:rsidR="00421EA3" w:rsidRPr="00131B5B" w14:paraId="0E79F7CC" w14:textId="77777777" w:rsidTr="00421EA3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D6CDB8" w14:textId="77777777" w:rsidR="00421EA3" w:rsidRPr="00131B5B" w:rsidRDefault="00421EA3" w:rsidP="00131B5B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131B5B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E9ED5B9" w14:textId="77777777" w:rsidR="00421EA3" w:rsidRPr="00131B5B" w:rsidRDefault="00421EA3" w:rsidP="00131B5B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131B5B"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  <w:t>Total $</w:t>
            </w:r>
          </w:p>
        </w:tc>
      </w:tr>
      <w:tr w:rsidR="00421EA3" w:rsidRPr="00131B5B" w14:paraId="40040A0C" w14:textId="77777777" w:rsidTr="00421EA3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823FB90" w14:textId="77777777" w:rsidR="00421EA3" w:rsidRPr="00131B5B" w:rsidRDefault="00421EA3" w:rsidP="00131B5B">
            <w:pPr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131B5B"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6B4D5" w14:textId="77777777" w:rsidR="00421EA3" w:rsidRPr="00131B5B" w:rsidRDefault="00421EA3" w:rsidP="00131B5B">
            <w:pPr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</w:pPr>
          </w:p>
        </w:tc>
      </w:tr>
      <w:tr w:rsidR="00421EA3" w:rsidRPr="00131B5B" w14:paraId="139B756C" w14:textId="77777777" w:rsidTr="00421EA3">
        <w:trPr>
          <w:trHeight w:val="525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250D0" w14:textId="77777777" w:rsidR="00421EA3" w:rsidRPr="00131B5B" w:rsidRDefault="00421EA3" w:rsidP="00131B5B">
            <w:pPr>
              <w:rPr>
                <w:rFonts w:cs="Arial"/>
                <w:color w:val="000000"/>
                <w:sz w:val="20"/>
                <w:lang w:val="es-ES"/>
              </w:rPr>
            </w:pPr>
            <w:r w:rsidRPr="00131B5B">
              <w:rPr>
                <w:rFonts w:cs="Arial"/>
                <w:color w:val="000000"/>
                <w:sz w:val="20"/>
                <w:lang w:val="es-ES"/>
              </w:rPr>
              <w:t>Plan de Proyecto, Seguimiento y Cierre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2F53" w14:textId="1F493AC7" w:rsidR="00421EA3" w:rsidRPr="00131B5B" w:rsidRDefault="00AE643D" w:rsidP="00131B5B">
            <w:pPr>
              <w:jc w:val="right"/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E643D">
              <w:rPr>
                <w:rFonts w:cs="Arial"/>
                <w:b/>
                <w:bCs/>
                <w:color w:val="000000"/>
                <w:sz w:val="22"/>
                <w:szCs w:val="22"/>
              </w:rPr>
              <w:t>$5,000</w:t>
            </w:r>
          </w:p>
        </w:tc>
      </w:tr>
      <w:tr w:rsidR="00421EA3" w:rsidRPr="00131B5B" w14:paraId="59649EA9" w14:textId="77777777" w:rsidTr="00421EA3">
        <w:trPr>
          <w:trHeight w:val="52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463C9" w14:textId="77777777" w:rsidR="00421EA3" w:rsidRPr="00131B5B" w:rsidRDefault="00421EA3" w:rsidP="00131B5B">
            <w:pPr>
              <w:rPr>
                <w:rFonts w:cs="Arial"/>
                <w:color w:val="000000"/>
                <w:sz w:val="20"/>
                <w:lang w:val="es-ES"/>
              </w:rPr>
            </w:pPr>
            <w:r w:rsidRPr="00131B5B">
              <w:rPr>
                <w:rFonts w:cs="Arial"/>
                <w:color w:val="000000"/>
                <w:sz w:val="20"/>
                <w:lang w:val="es-ES"/>
              </w:rPr>
              <w:t>Análisis Modelo Solución Canje de Puntos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EEA9" w14:textId="50C1D322" w:rsidR="00421EA3" w:rsidRPr="00131B5B" w:rsidRDefault="00AE643D" w:rsidP="00131B5B">
            <w:pPr>
              <w:jc w:val="right"/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E643D">
              <w:rPr>
                <w:rFonts w:cs="Arial"/>
                <w:b/>
                <w:bCs/>
                <w:color w:val="000000"/>
                <w:sz w:val="22"/>
                <w:szCs w:val="22"/>
              </w:rPr>
              <w:t>$2,000</w:t>
            </w:r>
          </w:p>
        </w:tc>
      </w:tr>
      <w:tr w:rsidR="00421EA3" w:rsidRPr="00131B5B" w14:paraId="45F02F67" w14:textId="77777777" w:rsidTr="00AE638F">
        <w:trPr>
          <w:trHeight w:val="52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7AE5D" w14:textId="77777777" w:rsidR="00421EA3" w:rsidRPr="00131B5B" w:rsidRDefault="00421EA3" w:rsidP="00131B5B">
            <w:pPr>
              <w:rPr>
                <w:rFonts w:cs="Arial"/>
                <w:color w:val="000000"/>
                <w:sz w:val="20"/>
                <w:lang w:val="es-ES"/>
              </w:rPr>
            </w:pPr>
            <w:r w:rsidRPr="00131B5B">
              <w:rPr>
                <w:rFonts w:cs="Arial"/>
                <w:color w:val="000000"/>
                <w:sz w:val="20"/>
                <w:lang w:val="es-ES"/>
              </w:rPr>
              <w:lastRenderedPageBreak/>
              <w:t>Infraestructura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8C7A8" w14:textId="02230DDF" w:rsidR="00421EA3" w:rsidRPr="00131B5B" w:rsidRDefault="00AE643D" w:rsidP="00131B5B">
            <w:pPr>
              <w:jc w:val="right"/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E643D">
              <w:rPr>
                <w:rFonts w:cs="Arial"/>
                <w:b/>
                <w:bCs/>
                <w:color w:val="000000"/>
                <w:sz w:val="22"/>
                <w:szCs w:val="22"/>
              </w:rPr>
              <w:t>$8,000</w:t>
            </w:r>
          </w:p>
        </w:tc>
      </w:tr>
      <w:tr w:rsidR="00421EA3" w:rsidRPr="00131B5B" w14:paraId="7739BBE5" w14:textId="77777777" w:rsidTr="00421EA3">
        <w:trPr>
          <w:trHeight w:val="52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7652D" w14:textId="77777777" w:rsidR="00421EA3" w:rsidRPr="00131B5B" w:rsidRDefault="00421EA3" w:rsidP="00131B5B">
            <w:pPr>
              <w:rPr>
                <w:rFonts w:cs="Arial"/>
                <w:color w:val="000000"/>
                <w:sz w:val="20"/>
                <w:lang w:val="es-ES"/>
              </w:rPr>
            </w:pPr>
            <w:r w:rsidRPr="00131B5B">
              <w:rPr>
                <w:rFonts w:cs="Arial"/>
                <w:color w:val="000000"/>
                <w:sz w:val="20"/>
                <w:lang w:val="es-ES"/>
              </w:rPr>
              <w:t>Diseño del Software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3DB8" w14:textId="0C93ED89" w:rsidR="00421EA3" w:rsidRPr="00131B5B" w:rsidRDefault="00AE643D" w:rsidP="00131B5B">
            <w:pPr>
              <w:jc w:val="right"/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E643D">
              <w:rPr>
                <w:rFonts w:cs="Arial"/>
                <w:b/>
                <w:bCs/>
                <w:color w:val="000000"/>
                <w:sz w:val="22"/>
                <w:szCs w:val="22"/>
              </w:rPr>
              <w:t>$7,000</w:t>
            </w:r>
          </w:p>
        </w:tc>
      </w:tr>
      <w:tr w:rsidR="00421EA3" w:rsidRPr="00131B5B" w14:paraId="3ACBF144" w14:textId="77777777" w:rsidTr="00421EA3">
        <w:trPr>
          <w:trHeight w:val="52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A2A5D" w14:textId="77777777" w:rsidR="00421EA3" w:rsidRPr="00131B5B" w:rsidRDefault="00421EA3" w:rsidP="00131B5B">
            <w:pPr>
              <w:rPr>
                <w:rFonts w:cs="Arial"/>
                <w:color w:val="000000"/>
                <w:sz w:val="20"/>
                <w:lang w:val="es-ES"/>
              </w:rPr>
            </w:pPr>
            <w:r w:rsidRPr="00131B5B">
              <w:rPr>
                <w:rFonts w:cs="Arial"/>
                <w:color w:val="000000"/>
                <w:sz w:val="20"/>
                <w:lang w:val="es-ES"/>
              </w:rPr>
              <w:t>Construcción del Software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1A76" w14:textId="4FF7160B" w:rsidR="00421EA3" w:rsidRPr="00131B5B" w:rsidRDefault="00AE643D" w:rsidP="00131B5B">
            <w:pPr>
              <w:jc w:val="right"/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E643D">
              <w:rPr>
                <w:rFonts w:cs="Arial"/>
                <w:b/>
                <w:bCs/>
                <w:color w:val="000000"/>
                <w:sz w:val="22"/>
                <w:szCs w:val="22"/>
              </w:rPr>
              <w:t>$10,000</w:t>
            </w:r>
          </w:p>
        </w:tc>
      </w:tr>
      <w:tr w:rsidR="00421EA3" w:rsidRPr="00131B5B" w14:paraId="57A60F96" w14:textId="77777777" w:rsidTr="00421EA3">
        <w:trPr>
          <w:trHeight w:val="52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393B9" w14:textId="77777777" w:rsidR="00421EA3" w:rsidRPr="00131B5B" w:rsidRDefault="00421EA3" w:rsidP="00131B5B">
            <w:pPr>
              <w:rPr>
                <w:rFonts w:cs="Arial"/>
                <w:color w:val="000000"/>
                <w:sz w:val="20"/>
                <w:lang w:val="es-ES"/>
              </w:rPr>
            </w:pPr>
            <w:r w:rsidRPr="00131B5B">
              <w:rPr>
                <w:rFonts w:cs="Arial"/>
                <w:color w:val="000000"/>
                <w:sz w:val="20"/>
                <w:lang w:val="es-ES"/>
              </w:rPr>
              <w:t>Implementación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E7C3" w14:textId="3157A375" w:rsidR="00421EA3" w:rsidRPr="00131B5B" w:rsidRDefault="00AE643D" w:rsidP="00131B5B">
            <w:pPr>
              <w:jc w:val="right"/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E643D">
              <w:rPr>
                <w:rFonts w:cs="Arial"/>
                <w:b/>
                <w:bCs/>
                <w:color w:val="000000"/>
                <w:sz w:val="22"/>
                <w:szCs w:val="22"/>
              </w:rPr>
              <w:t>$5,000</w:t>
            </w:r>
          </w:p>
        </w:tc>
      </w:tr>
      <w:tr w:rsidR="00421EA3" w:rsidRPr="00131B5B" w14:paraId="0D440077" w14:textId="77777777" w:rsidTr="00AE638F">
        <w:trPr>
          <w:trHeight w:val="52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0CEFA" w14:textId="77777777" w:rsidR="00421EA3" w:rsidRPr="00A72550" w:rsidRDefault="00421EA3" w:rsidP="00131B5B">
            <w:pPr>
              <w:rPr>
                <w:rFonts w:cs="Arial"/>
                <w:i/>
                <w:color w:val="000000"/>
                <w:sz w:val="20"/>
                <w:lang w:val="es-ES"/>
              </w:rPr>
            </w:pPr>
            <w:r w:rsidRPr="00A72550">
              <w:rPr>
                <w:rFonts w:cs="Arial"/>
                <w:i/>
                <w:color w:val="000000"/>
                <w:sz w:val="20"/>
                <w:lang w:val="es-ES"/>
              </w:rPr>
              <w:t>Testing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10C5C" w14:textId="12121B82" w:rsidR="00421EA3" w:rsidRPr="00131B5B" w:rsidRDefault="00AE643D" w:rsidP="00131B5B">
            <w:pPr>
              <w:jc w:val="right"/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E643D">
              <w:rPr>
                <w:rFonts w:cs="Arial"/>
                <w:b/>
                <w:bCs/>
                <w:color w:val="000000"/>
                <w:sz w:val="22"/>
                <w:szCs w:val="22"/>
              </w:rPr>
              <w:t>$4,000</w:t>
            </w:r>
          </w:p>
        </w:tc>
      </w:tr>
      <w:tr w:rsidR="00421EA3" w:rsidRPr="00131B5B" w14:paraId="74EB9326" w14:textId="77777777" w:rsidTr="00AE638F">
        <w:trPr>
          <w:trHeight w:val="52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27CF2" w14:textId="77777777" w:rsidR="00421EA3" w:rsidRPr="00131B5B" w:rsidRDefault="00421EA3" w:rsidP="00131B5B">
            <w:pPr>
              <w:rPr>
                <w:rFonts w:cs="Arial"/>
                <w:color w:val="000000"/>
                <w:sz w:val="20"/>
                <w:lang w:val="es-ES"/>
              </w:rPr>
            </w:pPr>
            <w:r w:rsidRPr="00131B5B">
              <w:rPr>
                <w:rFonts w:cs="Arial"/>
                <w:color w:val="000000"/>
                <w:sz w:val="20"/>
                <w:lang w:val="es-ES"/>
              </w:rPr>
              <w:t>Capacitación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00DBC" w14:textId="0A1B577B" w:rsidR="00421EA3" w:rsidRPr="00131B5B" w:rsidRDefault="00AE643D" w:rsidP="00131B5B">
            <w:pPr>
              <w:jc w:val="right"/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E643D">
              <w:rPr>
                <w:rFonts w:cs="Arial"/>
                <w:b/>
                <w:bCs/>
                <w:color w:val="000000"/>
                <w:sz w:val="22"/>
                <w:szCs w:val="22"/>
              </w:rPr>
              <w:t>$3,000</w:t>
            </w:r>
          </w:p>
        </w:tc>
      </w:tr>
      <w:tr w:rsidR="00421EA3" w:rsidRPr="00131B5B" w14:paraId="69FB4821" w14:textId="77777777" w:rsidTr="00AE638F">
        <w:trPr>
          <w:trHeight w:val="52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91F4E" w14:textId="77777777" w:rsidR="00421EA3" w:rsidRPr="00131B5B" w:rsidRDefault="00421EA3" w:rsidP="00131B5B">
            <w:pPr>
              <w:rPr>
                <w:rFonts w:cs="Arial"/>
                <w:color w:val="000000"/>
                <w:sz w:val="20"/>
                <w:lang w:val="es-ES"/>
              </w:rPr>
            </w:pPr>
            <w:r w:rsidRPr="00131B5B">
              <w:rPr>
                <w:rFonts w:cs="Arial"/>
                <w:color w:val="000000"/>
                <w:sz w:val="20"/>
                <w:lang w:val="es-ES"/>
              </w:rPr>
              <w:t>Manuales de Usuario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2A89D" w14:textId="0D56DEB4" w:rsidR="00421EA3" w:rsidRPr="00131B5B" w:rsidRDefault="00AE643D" w:rsidP="00131B5B">
            <w:pPr>
              <w:jc w:val="right"/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E643D">
              <w:rPr>
                <w:rFonts w:cs="Arial"/>
                <w:b/>
                <w:bCs/>
                <w:color w:val="000000"/>
                <w:sz w:val="22"/>
                <w:szCs w:val="22"/>
              </w:rPr>
              <w:t>$2,500</w:t>
            </w:r>
          </w:p>
        </w:tc>
      </w:tr>
      <w:tr w:rsidR="00421EA3" w:rsidRPr="00131B5B" w14:paraId="21605F5E" w14:textId="77777777" w:rsidTr="00AE638F">
        <w:trPr>
          <w:trHeight w:val="52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B038F" w14:textId="77777777" w:rsidR="00421EA3" w:rsidRPr="00131B5B" w:rsidRDefault="00421EA3" w:rsidP="00131B5B">
            <w:pPr>
              <w:rPr>
                <w:rFonts w:cs="Arial"/>
                <w:color w:val="000000"/>
                <w:sz w:val="20"/>
                <w:lang w:val="es-ES"/>
              </w:rPr>
            </w:pPr>
            <w:r w:rsidRPr="00131B5B">
              <w:rPr>
                <w:rFonts w:cs="Arial"/>
                <w:color w:val="000000"/>
                <w:sz w:val="20"/>
                <w:lang w:val="es-ES"/>
              </w:rPr>
              <w:t>Marcha Blanca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48288" w14:textId="608AF4D5" w:rsidR="00421EA3" w:rsidRPr="00131B5B" w:rsidRDefault="00AE643D" w:rsidP="00131B5B">
            <w:pPr>
              <w:jc w:val="right"/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E643D">
              <w:rPr>
                <w:rFonts w:cs="Arial"/>
                <w:b/>
                <w:bCs/>
                <w:color w:val="000000"/>
                <w:sz w:val="22"/>
                <w:szCs w:val="22"/>
              </w:rPr>
              <w:t>$1,500</w:t>
            </w:r>
          </w:p>
        </w:tc>
      </w:tr>
      <w:tr w:rsidR="00421EA3" w:rsidRPr="00131B5B" w14:paraId="2C8A42A0" w14:textId="77777777" w:rsidTr="00AE638F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9376953" w14:textId="77777777" w:rsidR="00421EA3" w:rsidRPr="00131B5B" w:rsidRDefault="00421EA3" w:rsidP="00131B5B">
            <w:pPr>
              <w:jc w:val="right"/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131B5B"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  <w:t xml:space="preserve">Total $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05644" w14:textId="7566D44A" w:rsidR="00421EA3" w:rsidRPr="00131B5B" w:rsidRDefault="00AE643D" w:rsidP="00131B5B">
            <w:pPr>
              <w:jc w:val="right"/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E643D">
              <w:rPr>
                <w:rFonts w:cs="Arial"/>
                <w:b/>
                <w:bCs/>
                <w:color w:val="000000"/>
                <w:sz w:val="22"/>
                <w:szCs w:val="22"/>
              </w:rPr>
              <w:t>$38,000</w:t>
            </w:r>
          </w:p>
        </w:tc>
      </w:tr>
      <w:tr w:rsidR="00421EA3" w:rsidRPr="00131B5B" w14:paraId="07917E4D" w14:textId="77777777" w:rsidTr="00AE638F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F2AB862" w14:textId="77777777" w:rsidR="00421EA3" w:rsidRPr="00131B5B" w:rsidRDefault="00421EA3" w:rsidP="00131B5B">
            <w:pPr>
              <w:jc w:val="right"/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131B5B"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  <w:t>Total UF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073A6" w14:textId="3A2F9381" w:rsidR="00421EA3" w:rsidRPr="00131B5B" w:rsidRDefault="00AE643D" w:rsidP="00131B5B">
            <w:pPr>
              <w:jc w:val="right"/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  <w:t>1314</w:t>
            </w:r>
          </w:p>
        </w:tc>
      </w:tr>
      <w:tr w:rsidR="00421EA3" w:rsidRPr="00131B5B" w14:paraId="5914C1B1" w14:textId="77777777" w:rsidTr="00AE638F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3A6FF06" w14:textId="77777777" w:rsidR="00421EA3" w:rsidRPr="00131B5B" w:rsidRDefault="00421EA3" w:rsidP="00131B5B">
            <w:pPr>
              <w:jc w:val="right"/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131B5B"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  <w:t>Total USD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28C14" w14:textId="7E407656" w:rsidR="00421EA3" w:rsidRPr="00131B5B" w:rsidRDefault="00AE643D" w:rsidP="00131B5B">
            <w:pPr>
              <w:jc w:val="right"/>
              <w:rPr>
                <w:rFonts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E643D">
              <w:rPr>
                <w:rFonts w:cs="Arial"/>
                <w:b/>
                <w:bCs/>
                <w:color w:val="000000"/>
                <w:sz w:val="22"/>
                <w:szCs w:val="22"/>
              </w:rPr>
              <w:t>$38,000</w:t>
            </w:r>
          </w:p>
        </w:tc>
      </w:tr>
    </w:tbl>
    <w:p w14:paraId="0C5788C2" w14:textId="77777777" w:rsidR="00131B5B" w:rsidRDefault="00131B5B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p w14:paraId="15262BB5" w14:textId="77777777" w:rsidR="00131B5B" w:rsidRPr="00131B5B" w:rsidRDefault="00131B5B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</w:rPr>
      </w:pPr>
    </w:p>
    <w:p w14:paraId="74677F30" w14:textId="77777777" w:rsidR="00131B5B" w:rsidRDefault="00131B5B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8F4622" w:rsidRPr="00A57360" w14:paraId="00FD5B5D" w14:textId="77777777" w:rsidTr="00E15E8A">
        <w:trPr>
          <w:cantSplit/>
          <w:tblHeader/>
        </w:trPr>
        <w:tc>
          <w:tcPr>
            <w:tcW w:w="10065" w:type="dxa"/>
            <w:tcBorders>
              <w:bottom w:val="single" w:sz="6" w:space="0" w:color="auto"/>
            </w:tcBorders>
            <w:shd w:val="clear" w:color="auto" w:fill="D9D9D9"/>
          </w:tcPr>
          <w:p w14:paraId="41875CBB" w14:textId="77777777" w:rsidR="008F4622" w:rsidRPr="00A57360" w:rsidRDefault="008F4622" w:rsidP="00E15E8A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t xml:space="preserve">Presupuesto del </w:t>
            </w:r>
            <w:r w:rsidR="00BF1DD2">
              <w:rPr>
                <w:color w:val="auto"/>
              </w:rPr>
              <w:t>p</w:t>
            </w:r>
            <w:r>
              <w:rPr>
                <w:color w:val="auto"/>
              </w:rPr>
              <w:t>royecto</w:t>
            </w:r>
          </w:p>
        </w:tc>
      </w:tr>
      <w:tr w:rsidR="008F4622" w:rsidRPr="008F4622" w14:paraId="1D964299" w14:textId="77777777" w:rsidTr="008F4622">
        <w:trPr>
          <w:cantSplit/>
          <w:trHeight w:val="327"/>
        </w:trPr>
        <w:tc>
          <w:tcPr>
            <w:tcW w:w="10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6A1B4" w14:textId="56090682" w:rsidR="008F4622" w:rsidRPr="008F4622" w:rsidRDefault="00AE643D" w:rsidP="00E15E8A">
            <w:pPr>
              <w:shd w:val="clear" w:color="auto" w:fill="F5F5F5"/>
              <w:textAlignment w:val="top"/>
              <w:rPr>
                <w:rFonts w:cs="Arial"/>
                <w:b/>
                <w:sz w:val="20"/>
                <w:szCs w:val="18"/>
                <w:lang w:val="es-ES"/>
              </w:rPr>
            </w:pPr>
            <w:r w:rsidRPr="00AE643D">
              <w:rPr>
                <w:rFonts w:cs="Arial"/>
                <w:b/>
                <w:sz w:val="20"/>
                <w:szCs w:val="18"/>
              </w:rPr>
              <w:t>$38,000</w:t>
            </w:r>
          </w:p>
        </w:tc>
      </w:tr>
    </w:tbl>
    <w:p w14:paraId="28859C25" w14:textId="77777777" w:rsidR="008F4622" w:rsidRDefault="008F4622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p w14:paraId="28C40E3F" w14:textId="77777777" w:rsidR="00131B5B" w:rsidRDefault="00131B5B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p w14:paraId="04635E12" w14:textId="77777777" w:rsidR="004472C6" w:rsidRDefault="004472C6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p w14:paraId="731C85D5" w14:textId="77777777" w:rsidR="004472C6" w:rsidRDefault="004472C6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4472C6" w:rsidRPr="00A57360" w14:paraId="4BE85012" w14:textId="77777777" w:rsidTr="00E27280">
        <w:trPr>
          <w:cantSplit/>
          <w:tblHeader/>
        </w:trPr>
        <w:tc>
          <w:tcPr>
            <w:tcW w:w="10065" w:type="dxa"/>
            <w:tcBorders>
              <w:bottom w:val="single" w:sz="6" w:space="0" w:color="auto"/>
            </w:tcBorders>
            <w:shd w:val="clear" w:color="auto" w:fill="D9D9D9"/>
          </w:tcPr>
          <w:p w14:paraId="284721CC" w14:textId="77777777" w:rsidR="004472C6" w:rsidRPr="00A57360" w:rsidRDefault="008F4622" w:rsidP="00FE3B5A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t xml:space="preserve">Costos </w:t>
            </w:r>
            <w:r w:rsidR="00BF1DD2">
              <w:rPr>
                <w:color w:val="auto"/>
              </w:rPr>
              <w:t>t</w:t>
            </w:r>
            <w:r>
              <w:rPr>
                <w:color w:val="auto"/>
              </w:rPr>
              <w:t xml:space="preserve">otales del </w:t>
            </w:r>
            <w:r w:rsidR="00BF1DD2">
              <w:rPr>
                <w:color w:val="auto"/>
              </w:rPr>
              <w:t>p</w:t>
            </w:r>
            <w:r>
              <w:rPr>
                <w:color w:val="auto"/>
              </w:rPr>
              <w:t>royecto</w:t>
            </w:r>
            <w:r w:rsidR="00FE3B5A">
              <w:rPr>
                <w:color w:val="auto"/>
              </w:rPr>
              <w:t xml:space="preserve"> </w:t>
            </w:r>
          </w:p>
        </w:tc>
      </w:tr>
    </w:tbl>
    <w:p w14:paraId="2A54AEE3" w14:textId="77777777" w:rsidR="004472C6" w:rsidRDefault="004472C6">
      <w:pPr>
        <w:pStyle w:val="Piedepgina"/>
        <w:tabs>
          <w:tab w:val="clear" w:pos="4320"/>
          <w:tab w:val="clear" w:pos="8640"/>
        </w:tabs>
        <w:rPr>
          <w:rFonts w:cs="Arial"/>
          <w:sz w:val="20"/>
          <w:szCs w:val="18"/>
          <w:lang w:val="es-ES"/>
        </w:rPr>
      </w:pPr>
    </w:p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8363"/>
      </w:tblGrid>
      <w:tr w:rsidR="00E15E8A" w:rsidRPr="008F4622" w14:paraId="62947394" w14:textId="77777777" w:rsidTr="00E15E8A">
        <w:trPr>
          <w:cantSplit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606F8" w14:textId="77777777" w:rsidR="00E15E8A" w:rsidRPr="008F4622" w:rsidRDefault="00E15E8A" w:rsidP="00E15E8A">
            <w:pPr>
              <w:shd w:val="clear" w:color="auto" w:fill="F5F5F5"/>
              <w:textAlignment w:val="top"/>
              <w:rPr>
                <w:rFonts w:cs="Arial"/>
                <w:sz w:val="20"/>
                <w:szCs w:val="18"/>
                <w:lang w:val="es-ES"/>
              </w:rPr>
            </w:pPr>
            <w:r>
              <w:rPr>
                <w:rFonts w:cs="Arial"/>
                <w:sz w:val="20"/>
                <w:szCs w:val="18"/>
                <w:lang w:val="es-ES"/>
              </w:rPr>
              <w:t>Costo Proyecto</w:t>
            </w:r>
          </w:p>
        </w:tc>
        <w:tc>
          <w:tcPr>
            <w:tcW w:w="8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61D08" w14:textId="476F2C03" w:rsidR="00E15E8A" w:rsidRPr="008F4622" w:rsidRDefault="00AE643D" w:rsidP="00AE643D">
            <w:pPr>
              <w:shd w:val="clear" w:color="auto" w:fill="F5F5F5"/>
              <w:textAlignment w:val="top"/>
              <w:rPr>
                <w:rFonts w:cs="Arial"/>
                <w:b/>
                <w:sz w:val="20"/>
                <w:szCs w:val="18"/>
                <w:lang w:val="es-ES"/>
              </w:rPr>
            </w:pPr>
            <w:r w:rsidRPr="00AE643D">
              <w:rPr>
                <w:rFonts w:cs="Arial"/>
                <w:b/>
                <w:sz w:val="20"/>
                <w:szCs w:val="18"/>
              </w:rPr>
              <w:t>$38,000</w:t>
            </w:r>
          </w:p>
        </w:tc>
      </w:tr>
    </w:tbl>
    <w:p w14:paraId="7422CD08" w14:textId="77777777" w:rsidR="00E15E8A" w:rsidRDefault="00E15E8A">
      <w:pPr>
        <w:pStyle w:val="Piedepgina"/>
        <w:tabs>
          <w:tab w:val="clear" w:pos="4320"/>
          <w:tab w:val="clear" w:pos="8640"/>
        </w:tabs>
        <w:rPr>
          <w:rFonts w:cs="Arial"/>
          <w:sz w:val="20"/>
          <w:szCs w:val="18"/>
          <w:lang w:val="es-ES"/>
        </w:rPr>
      </w:pPr>
    </w:p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8363"/>
      </w:tblGrid>
      <w:tr w:rsidR="00E15E8A" w:rsidRPr="008F4622" w14:paraId="7CDDD174" w14:textId="77777777" w:rsidTr="00E15E8A">
        <w:trPr>
          <w:cantSplit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09028" w14:textId="77777777" w:rsidR="00E15E8A" w:rsidRPr="008F4622" w:rsidRDefault="00E15E8A" w:rsidP="00E15E8A">
            <w:pPr>
              <w:shd w:val="clear" w:color="auto" w:fill="F5F5F5"/>
              <w:textAlignment w:val="top"/>
              <w:rPr>
                <w:rFonts w:cs="Arial"/>
                <w:sz w:val="20"/>
                <w:szCs w:val="18"/>
                <w:lang w:val="es-ES"/>
              </w:rPr>
            </w:pPr>
            <w:r>
              <w:rPr>
                <w:rFonts w:cs="Arial"/>
                <w:sz w:val="20"/>
                <w:szCs w:val="18"/>
                <w:lang w:val="es-ES"/>
              </w:rPr>
              <w:t>Riesgos Identificados</w:t>
            </w:r>
          </w:p>
        </w:tc>
        <w:tc>
          <w:tcPr>
            <w:tcW w:w="8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7503B" w14:textId="5D3D90A3" w:rsidR="00E15E8A" w:rsidRPr="00FE3B5A" w:rsidRDefault="00AE643D" w:rsidP="00E15E8A">
            <w:pPr>
              <w:shd w:val="clear" w:color="auto" w:fill="F5F5F5"/>
              <w:textAlignment w:val="top"/>
              <w:rPr>
                <w:rFonts w:cs="Arial"/>
                <w:b/>
                <w:sz w:val="20"/>
                <w:szCs w:val="18"/>
                <w:lang w:val="es-ES"/>
              </w:rPr>
            </w:pPr>
            <w:r w:rsidRPr="00AE643D">
              <w:rPr>
                <w:rFonts w:cs="Arial"/>
                <w:b/>
                <w:sz w:val="20"/>
                <w:szCs w:val="18"/>
              </w:rPr>
              <w:t>$5,000</w:t>
            </w:r>
          </w:p>
        </w:tc>
      </w:tr>
    </w:tbl>
    <w:p w14:paraId="64B9502A" w14:textId="77777777" w:rsidR="00285DF6" w:rsidRPr="008F4622" w:rsidRDefault="00285DF6">
      <w:pPr>
        <w:pStyle w:val="Piedepgina"/>
        <w:tabs>
          <w:tab w:val="clear" w:pos="4320"/>
          <w:tab w:val="clear" w:pos="8640"/>
        </w:tabs>
        <w:rPr>
          <w:rFonts w:cs="Arial"/>
          <w:sz w:val="20"/>
          <w:szCs w:val="18"/>
          <w:lang w:val="es-ES"/>
        </w:rPr>
      </w:pPr>
    </w:p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8363"/>
      </w:tblGrid>
      <w:tr w:rsidR="004472C6" w:rsidRPr="008F4622" w14:paraId="1A24CE55" w14:textId="77777777" w:rsidTr="00E27280">
        <w:trPr>
          <w:cantSplit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5535E" w14:textId="77777777" w:rsidR="004472C6" w:rsidRPr="008F4622" w:rsidRDefault="004472C6" w:rsidP="00E27280">
            <w:pPr>
              <w:shd w:val="clear" w:color="auto" w:fill="F5F5F5"/>
              <w:textAlignment w:val="top"/>
              <w:rPr>
                <w:rFonts w:cs="Arial"/>
                <w:sz w:val="20"/>
                <w:szCs w:val="18"/>
                <w:lang w:val="es-ES"/>
              </w:rPr>
            </w:pPr>
            <w:r w:rsidRPr="008F4622">
              <w:rPr>
                <w:rFonts w:cs="Arial"/>
                <w:sz w:val="20"/>
                <w:szCs w:val="18"/>
                <w:lang w:val="es-ES"/>
              </w:rPr>
              <w:t>Manejo de Reserva</w:t>
            </w:r>
          </w:p>
        </w:tc>
        <w:tc>
          <w:tcPr>
            <w:tcW w:w="8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C1D81" w14:textId="661B1490" w:rsidR="004472C6" w:rsidRPr="00FE3B5A" w:rsidRDefault="00AE643D" w:rsidP="00E15E8A">
            <w:pPr>
              <w:shd w:val="clear" w:color="auto" w:fill="F5F5F5"/>
              <w:textAlignment w:val="top"/>
              <w:rPr>
                <w:rFonts w:cs="Arial"/>
                <w:b/>
                <w:sz w:val="20"/>
                <w:szCs w:val="18"/>
                <w:lang w:val="es-ES"/>
              </w:rPr>
            </w:pPr>
            <w:r w:rsidRPr="00AE643D">
              <w:rPr>
                <w:rFonts w:cs="Arial"/>
                <w:b/>
                <w:sz w:val="20"/>
                <w:szCs w:val="18"/>
              </w:rPr>
              <w:t>$3,000</w:t>
            </w:r>
          </w:p>
        </w:tc>
      </w:tr>
    </w:tbl>
    <w:p w14:paraId="110C5F02" w14:textId="77777777" w:rsidR="004472C6" w:rsidRDefault="004472C6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8363"/>
      </w:tblGrid>
      <w:tr w:rsidR="00E15E8A" w:rsidRPr="008F4622" w14:paraId="4075C617" w14:textId="77777777" w:rsidTr="00E15E8A">
        <w:trPr>
          <w:cantSplit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5982F" w14:textId="77777777" w:rsidR="00E15E8A" w:rsidRPr="008F4622" w:rsidRDefault="00E15E8A" w:rsidP="00E15E8A">
            <w:pPr>
              <w:shd w:val="clear" w:color="auto" w:fill="F5F5F5"/>
              <w:textAlignment w:val="top"/>
              <w:rPr>
                <w:rFonts w:cs="Arial"/>
                <w:sz w:val="20"/>
                <w:szCs w:val="18"/>
                <w:lang w:val="es-ES"/>
              </w:rPr>
            </w:pPr>
            <w:r w:rsidRPr="008F4622">
              <w:rPr>
                <w:rFonts w:cs="Arial"/>
                <w:sz w:val="20"/>
                <w:szCs w:val="18"/>
                <w:lang w:val="es-ES"/>
              </w:rPr>
              <w:t>Margen de Ganancia</w:t>
            </w:r>
          </w:p>
        </w:tc>
        <w:tc>
          <w:tcPr>
            <w:tcW w:w="8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C0F5A" w14:textId="41D91741" w:rsidR="00E15E8A" w:rsidRPr="008F4622" w:rsidRDefault="00AE643D" w:rsidP="00421EA3">
            <w:pPr>
              <w:shd w:val="clear" w:color="auto" w:fill="F5F5F5"/>
              <w:textAlignment w:val="top"/>
              <w:rPr>
                <w:rFonts w:cs="Arial"/>
                <w:b/>
                <w:sz w:val="20"/>
                <w:szCs w:val="18"/>
                <w:lang w:val="es-ES"/>
              </w:rPr>
            </w:pPr>
            <w:r w:rsidRPr="00AE643D">
              <w:rPr>
                <w:rFonts w:cs="Arial"/>
                <w:b/>
                <w:sz w:val="20"/>
                <w:szCs w:val="18"/>
              </w:rPr>
              <w:t>$2,000</w:t>
            </w:r>
          </w:p>
        </w:tc>
      </w:tr>
    </w:tbl>
    <w:p w14:paraId="013D2465" w14:textId="77777777" w:rsidR="004472C6" w:rsidRDefault="004472C6">
      <w:pPr>
        <w:pStyle w:val="Piedepgina"/>
        <w:tabs>
          <w:tab w:val="clear" w:pos="4320"/>
          <w:tab w:val="clear" w:pos="8640"/>
        </w:tabs>
        <w:rPr>
          <w:rFonts w:cs="Arial"/>
          <w:sz w:val="18"/>
          <w:szCs w:val="18"/>
          <w:lang w:val="es-ES"/>
        </w:rPr>
      </w:pPr>
    </w:p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59"/>
        <w:gridCol w:w="5393"/>
        <w:gridCol w:w="1553"/>
      </w:tblGrid>
      <w:tr w:rsidR="00EB6C96" w:rsidRPr="00DC7A9C" w14:paraId="0E21C9F4" w14:textId="77777777" w:rsidTr="00287A20">
        <w:trPr>
          <w:cantSplit/>
          <w:tblHeader/>
        </w:trPr>
        <w:tc>
          <w:tcPr>
            <w:tcW w:w="100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1A9E779" w14:textId="77777777" w:rsidR="00EB6C96" w:rsidRPr="00DC7A9C" w:rsidRDefault="00293AD2" w:rsidP="00FE3B5A">
            <w:pPr>
              <w:pStyle w:val="Ttulo3"/>
              <w:rPr>
                <w:color w:val="auto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br w:type="page"/>
            </w:r>
            <w:r w:rsidR="00FE3B5A">
              <w:rPr>
                <w:color w:val="auto"/>
              </w:rPr>
              <w:t xml:space="preserve">Versiones </w:t>
            </w:r>
            <w:r w:rsidR="00EB6C96" w:rsidRPr="00DC7A9C">
              <w:rPr>
                <w:color w:val="auto"/>
              </w:rPr>
              <w:t>del Documento</w:t>
            </w:r>
          </w:p>
        </w:tc>
      </w:tr>
      <w:tr w:rsidR="00EB6C96" w:rsidRPr="00DC7A9C" w14:paraId="6367BF14" w14:textId="77777777" w:rsidTr="00287A20">
        <w:trPr>
          <w:cantSplit/>
          <w:tblHeader/>
        </w:trPr>
        <w:tc>
          <w:tcPr>
            <w:tcW w:w="1560" w:type="dxa"/>
            <w:shd w:val="clear" w:color="auto" w:fill="D9D9D9" w:themeFill="background1" w:themeFillShade="D9"/>
          </w:tcPr>
          <w:p w14:paraId="414D4F13" w14:textId="77777777" w:rsidR="00EB6C96" w:rsidRPr="00DC7A9C" w:rsidRDefault="00EB6C96" w:rsidP="00287A20">
            <w:pPr>
              <w:pStyle w:val="Ttulo3"/>
              <w:rPr>
                <w:rFonts w:cs="Arial"/>
                <w:color w:val="auto"/>
                <w:sz w:val="18"/>
                <w:szCs w:val="18"/>
              </w:rPr>
            </w:pPr>
            <w:r w:rsidRPr="00DC7A9C">
              <w:rPr>
                <w:rFonts w:cs="Arial"/>
                <w:color w:val="auto"/>
                <w:sz w:val="18"/>
                <w:szCs w:val="18"/>
              </w:rPr>
              <w:t>Nro</w:t>
            </w:r>
            <w:r w:rsidR="00BF1DD2">
              <w:rPr>
                <w:rFonts w:cs="Arial"/>
                <w:color w:val="auto"/>
                <w:sz w:val="18"/>
                <w:szCs w:val="18"/>
              </w:rPr>
              <w:t>.</w:t>
            </w:r>
            <w:r w:rsidRPr="00DC7A9C">
              <w:rPr>
                <w:rFonts w:cs="Arial"/>
                <w:color w:val="auto"/>
                <w:sz w:val="18"/>
                <w:szCs w:val="18"/>
              </w:rPr>
              <w:t xml:space="preserve"> Revisi</w:t>
            </w:r>
            <w:r w:rsidR="00BF1DD2">
              <w:rPr>
                <w:rFonts w:cs="Arial"/>
                <w:color w:val="auto"/>
                <w:sz w:val="18"/>
                <w:szCs w:val="18"/>
              </w:rPr>
              <w:t>ó</w:t>
            </w:r>
            <w:r w:rsidRPr="00DC7A9C">
              <w:rPr>
                <w:rFonts w:cs="Arial"/>
                <w:color w:val="auto"/>
                <w:sz w:val="18"/>
                <w:szCs w:val="18"/>
              </w:rPr>
              <w:t>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DDF5B4A" w14:textId="77777777" w:rsidR="00EB6C96" w:rsidRPr="00DC7A9C" w:rsidRDefault="00EB6C96" w:rsidP="00287A20">
            <w:pPr>
              <w:pStyle w:val="Ttulo3"/>
              <w:rPr>
                <w:rFonts w:cs="Arial"/>
                <w:color w:val="auto"/>
                <w:sz w:val="18"/>
                <w:szCs w:val="18"/>
              </w:rPr>
            </w:pPr>
            <w:r w:rsidRPr="00DC7A9C">
              <w:rPr>
                <w:rFonts w:cs="Arial"/>
                <w:color w:val="auto"/>
                <w:sz w:val="18"/>
                <w:szCs w:val="18"/>
              </w:rPr>
              <w:t>Fecha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14:paraId="0CBDFDB4" w14:textId="77777777" w:rsidR="00EB6C96" w:rsidRPr="00DC7A9C" w:rsidRDefault="00EB6C96" w:rsidP="00287A20">
            <w:pPr>
              <w:pStyle w:val="Ttulo3"/>
              <w:rPr>
                <w:rFonts w:cs="Arial"/>
                <w:color w:val="auto"/>
                <w:sz w:val="18"/>
                <w:szCs w:val="18"/>
              </w:rPr>
            </w:pPr>
            <w:r w:rsidRPr="00DC7A9C">
              <w:rPr>
                <w:rFonts w:cs="Arial"/>
                <w:color w:val="auto"/>
                <w:sz w:val="18"/>
                <w:szCs w:val="18"/>
              </w:rPr>
              <w:t>Comentarios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6FBA915E" w14:textId="77777777" w:rsidR="00EB6C96" w:rsidRPr="00DC7A9C" w:rsidRDefault="00EB6C96" w:rsidP="00287A20">
            <w:pPr>
              <w:pStyle w:val="Ttulo3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DC7A9C">
              <w:rPr>
                <w:rFonts w:cs="Arial"/>
                <w:color w:val="auto"/>
                <w:sz w:val="18"/>
                <w:szCs w:val="18"/>
              </w:rPr>
              <w:t>Aprobó</w:t>
            </w:r>
          </w:p>
        </w:tc>
      </w:tr>
      <w:tr w:rsidR="00EB6C96" w:rsidRPr="00DC7A9C" w14:paraId="278D9045" w14:textId="77777777" w:rsidTr="00287A20">
        <w:trPr>
          <w:cantSplit/>
        </w:trPr>
        <w:tc>
          <w:tcPr>
            <w:tcW w:w="1560" w:type="dxa"/>
            <w:shd w:val="clear" w:color="auto" w:fill="F3F3F3"/>
          </w:tcPr>
          <w:p w14:paraId="1E1A4CE4" w14:textId="77777777" w:rsidR="00EB6C96" w:rsidRPr="00DC7A9C" w:rsidRDefault="00EB6C96" w:rsidP="00287A20">
            <w:pPr>
              <w:pStyle w:val="Ttulo3"/>
              <w:rPr>
                <w:rFonts w:cs="Arial"/>
                <w:color w:val="auto"/>
                <w:sz w:val="18"/>
                <w:szCs w:val="18"/>
              </w:rPr>
            </w:pPr>
            <w:r w:rsidRPr="00DC7A9C">
              <w:rPr>
                <w:rFonts w:cs="Arial"/>
                <w:color w:val="auto"/>
                <w:sz w:val="18"/>
                <w:szCs w:val="18"/>
              </w:rPr>
              <w:t>01</w:t>
            </w:r>
          </w:p>
        </w:tc>
        <w:tc>
          <w:tcPr>
            <w:tcW w:w="1559" w:type="dxa"/>
          </w:tcPr>
          <w:p w14:paraId="72048C82" w14:textId="13550D8D" w:rsidR="00EB6C96" w:rsidRPr="00DC7A9C" w:rsidRDefault="00AE643D" w:rsidP="00FE3B5A">
            <w:pPr>
              <w:pStyle w:val="CovFormText"/>
              <w:rPr>
                <w:rFonts w:cs="Arial"/>
                <w:noProof w:val="0"/>
                <w:szCs w:val="18"/>
              </w:rPr>
            </w:pPr>
            <w:r>
              <w:rPr>
                <w:rFonts w:cs="Arial"/>
                <w:noProof w:val="0"/>
                <w:szCs w:val="18"/>
              </w:rPr>
              <w:t>04-11-2024</w:t>
            </w:r>
          </w:p>
        </w:tc>
        <w:tc>
          <w:tcPr>
            <w:tcW w:w="5393" w:type="dxa"/>
          </w:tcPr>
          <w:p w14:paraId="338F5495" w14:textId="58B225A2" w:rsidR="00EB6C96" w:rsidRPr="00DC7A9C" w:rsidRDefault="00EB6C96" w:rsidP="00287A20">
            <w:pPr>
              <w:pStyle w:val="CovFormText"/>
              <w:rPr>
                <w:rFonts w:cs="Arial"/>
                <w:noProof w:val="0"/>
                <w:szCs w:val="18"/>
              </w:rPr>
            </w:pPr>
          </w:p>
        </w:tc>
        <w:tc>
          <w:tcPr>
            <w:tcW w:w="1553" w:type="dxa"/>
          </w:tcPr>
          <w:p w14:paraId="1CACADA0" w14:textId="40FB8A40" w:rsidR="00EB6C96" w:rsidRPr="00DC7A9C" w:rsidRDefault="00AE643D" w:rsidP="00287A20">
            <w:pPr>
              <w:pStyle w:val="CovFormText"/>
              <w:rPr>
                <w:rFonts w:cs="Arial"/>
                <w:noProof w:val="0"/>
                <w:szCs w:val="18"/>
              </w:rPr>
            </w:pPr>
            <w:r>
              <w:rPr>
                <w:rFonts w:cs="Arial"/>
                <w:noProof w:val="0"/>
                <w:szCs w:val="18"/>
              </w:rPr>
              <w:t>Boris Alarcon</w:t>
            </w:r>
          </w:p>
        </w:tc>
      </w:tr>
    </w:tbl>
    <w:p w14:paraId="7CE462EE" w14:textId="77777777" w:rsidR="00EB6C96" w:rsidRDefault="00EB6C96">
      <w:pPr>
        <w:rPr>
          <w:rFonts w:cs="Arial"/>
          <w:sz w:val="18"/>
          <w:szCs w:val="18"/>
          <w:lang w:val="es-ES"/>
        </w:rPr>
      </w:pPr>
    </w:p>
    <w:p w14:paraId="60B449AF" w14:textId="77777777" w:rsidR="00EB6C96" w:rsidRDefault="00EB6C96">
      <w:pPr>
        <w:rPr>
          <w:rFonts w:cs="Arial"/>
          <w:sz w:val="18"/>
          <w:szCs w:val="18"/>
          <w:lang w:val="es-ES"/>
        </w:rPr>
      </w:pPr>
    </w:p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3119"/>
        <w:gridCol w:w="2841"/>
        <w:gridCol w:w="1553"/>
      </w:tblGrid>
      <w:tr w:rsidR="002E3CE4" w:rsidRPr="007707D1" w14:paraId="43596EC4" w14:textId="77777777">
        <w:trPr>
          <w:cantSplit/>
          <w:tblHeader/>
        </w:trPr>
        <w:tc>
          <w:tcPr>
            <w:tcW w:w="100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F7B96E9" w14:textId="77777777" w:rsidR="002E3CE4" w:rsidRPr="007707D1" w:rsidRDefault="002E3CE4" w:rsidP="0087033D">
            <w:pPr>
              <w:pStyle w:val="Ttulo3"/>
              <w:rPr>
                <w:color w:val="auto"/>
              </w:rPr>
            </w:pPr>
            <w:r w:rsidRPr="007707D1">
              <w:rPr>
                <w:color w:val="auto"/>
              </w:rPr>
              <w:t>Aprobaciones</w:t>
            </w:r>
          </w:p>
        </w:tc>
      </w:tr>
      <w:tr w:rsidR="002E3CE4" w:rsidRPr="007707D1" w14:paraId="216FB640" w14:textId="77777777">
        <w:trPr>
          <w:cantSplit/>
          <w:tblHeader/>
        </w:trPr>
        <w:tc>
          <w:tcPr>
            <w:tcW w:w="2552" w:type="dxa"/>
            <w:shd w:val="clear" w:color="auto" w:fill="F3F3F3"/>
          </w:tcPr>
          <w:p w14:paraId="58FB3470" w14:textId="77777777" w:rsidR="002E3CE4" w:rsidRPr="007707D1" w:rsidRDefault="002E3CE4" w:rsidP="0087033D">
            <w:pPr>
              <w:pStyle w:val="Ttulo3"/>
              <w:rPr>
                <w:rFonts w:cs="Arial"/>
                <w:color w:val="auto"/>
                <w:sz w:val="18"/>
                <w:szCs w:val="18"/>
              </w:rPr>
            </w:pPr>
            <w:r w:rsidRPr="007707D1">
              <w:rPr>
                <w:rFonts w:cs="Arial"/>
                <w:color w:val="auto"/>
                <w:sz w:val="18"/>
                <w:szCs w:val="18"/>
              </w:rPr>
              <w:t>Rol</w:t>
            </w:r>
          </w:p>
        </w:tc>
        <w:tc>
          <w:tcPr>
            <w:tcW w:w="3119" w:type="dxa"/>
            <w:shd w:val="clear" w:color="auto" w:fill="F3F3F3"/>
          </w:tcPr>
          <w:p w14:paraId="3817815B" w14:textId="77777777" w:rsidR="002E3CE4" w:rsidRPr="007707D1" w:rsidRDefault="002E3CE4" w:rsidP="0087033D">
            <w:pPr>
              <w:pStyle w:val="Ttulo3"/>
              <w:rPr>
                <w:rFonts w:cs="Arial"/>
                <w:color w:val="auto"/>
                <w:sz w:val="18"/>
                <w:szCs w:val="18"/>
              </w:rPr>
            </w:pPr>
            <w:r w:rsidRPr="007707D1">
              <w:rPr>
                <w:rFonts w:cs="Arial"/>
                <w:color w:val="auto"/>
                <w:sz w:val="18"/>
                <w:szCs w:val="18"/>
              </w:rPr>
              <w:t>Nombre</w:t>
            </w:r>
          </w:p>
        </w:tc>
        <w:tc>
          <w:tcPr>
            <w:tcW w:w="2841" w:type="dxa"/>
            <w:shd w:val="clear" w:color="auto" w:fill="F3F3F3"/>
          </w:tcPr>
          <w:p w14:paraId="78CA63A3" w14:textId="77777777" w:rsidR="002E3CE4" w:rsidRPr="007707D1" w:rsidRDefault="002E3CE4" w:rsidP="0087033D">
            <w:pPr>
              <w:pStyle w:val="Ttulo3"/>
              <w:rPr>
                <w:rFonts w:cs="Arial"/>
                <w:color w:val="auto"/>
                <w:sz w:val="18"/>
                <w:szCs w:val="18"/>
              </w:rPr>
            </w:pPr>
            <w:r w:rsidRPr="007707D1">
              <w:rPr>
                <w:rFonts w:cs="Arial"/>
                <w:color w:val="auto"/>
                <w:sz w:val="18"/>
                <w:szCs w:val="18"/>
              </w:rPr>
              <w:t>Firma</w:t>
            </w:r>
          </w:p>
        </w:tc>
        <w:tc>
          <w:tcPr>
            <w:tcW w:w="1553" w:type="dxa"/>
            <w:shd w:val="clear" w:color="auto" w:fill="F3F3F3"/>
          </w:tcPr>
          <w:p w14:paraId="075D4D6B" w14:textId="77777777" w:rsidR="002E3CE4" w:rsidRPr="007707D1" w:rsidRDefault="002E3CE4" w:rsidP="0087033D">
            <w:pPr>
              <w:pStyle w:val="Ttulo3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7707D1">
              <w:rPr>
                <w:rFonts w:cs="Arial"/>
                <w:color w:val="auto"/>
                <w:sz w:val="18"/>
                <w:szCs w:val="18"/>
              </w:rPr>
              <w:t xml:space="preserve">Fecha </w:t>
            </w:r>
          </w:p>
        </w:tc>
      </w:tr>
      <w:tr w:rsidR="006D6A82" w:rsidRPr="00703CD4" w14:paraId="1B3D5747" w14:textId="77777777">
        <w:trPr>
          <w:cantSplit/>
        </w:trPr>
        <w:tc>
          <w:tcPr>
            <w:tcW w:w="2552" w:type="dxa"/>
            <w:shd w:val="clear" w:color="auto" w:fill="F3F3F3"/>
          </w:tcPr>
          <w:p w14:paraId="55AF6773" w14:textId="77777777" w:rsidR="006D6A82" w:rsidRPr="00703CD4" w:rsidRDefault="00DD7FC7" w:rsidP="00D308B1">
            <w:pPr>
              <w:pStyle w:val="Ttulo3"/>
              <w:rPr>
                <w:rFonts w:cs="Arial"/>
                <w:color w:val="auto"/>
                <w:sz w:val="18"/>
                <w:szCs w:val="18"/>
                <w:lang w:val="es-ES"/>
              </w:rPr>
            </w:pPr>
            <w:r>
              <w:rPr>
                <w:rFonts w:cs="Arial"/>
                <w:color w:val="auto"/>
                <w:sz w:val="18"/>
                <w:szCs w:val="18"/>
                <w:lang w:val="es-ES"/>
              </w:rPr>
              <w:t xml:space="preserve">Gerente de </w:t>
            </w:r>
            <w:r w:rsidR="00BF1DD2">
              <w:rPr>
                <w:rFonts w:cs="Arial"/>
                <w:color w:val="auto"/>
                <w:sz w:val="18"/>
                <w:szCs w:val="18"/>
                <w:lang w:val="es-ES"/>
              </w:rPr>
              <w:t>p</w:t>
            </w:r>
            <w:r>
              <w:rPr>
                <w:rFonts w:cs="Arial"/>
                <w:color w:val="auto"/>
                <w:sz w:val="18"/>
                <w:szCs w:val="18"/>
                <w:lang w:val="es-ES"/>
              </w:rPr>
              <w:t>royecto</w:t>
            </w:r>
          </w:p>
        </w:tc>
        <w:tc>
          <w:tcPr>
            <w:tcW w:w="3119" w:type="dxa"/>
          </w:tcPr>
          <w:p w14:paraId="45209B71" w14:textId="4D70729F" w:rsidR="006D6A82" w:rsidRPr="00703CD4" w:rsidRDefault="00AE643D" w:rsidP="002C37B4">
            <w:pPr>
              <w:pStyle w:val="CovFormText"/>
              <w:rPr>
                <w:rFonts w:cs="Arial"/>
                <w:noProof w:val="0"/>
                <w:szCs w:val="18"/>
                <w:lang w:val="es-ES"/>
              </w:rPr>
            </w:pPr>
            <w:r>
              <w:rPr>
                <w:rFonts w:cs="Arial"/>
                <w:noProof w:val="0"/>
                <w:szCs w:val="18"/>
                <w:lang w:val="es-ES"/>
              </w:rPr>
              <w:t>Boris Alarcon</w:t>
            </w:r>
          </w:p>
        </w:tc>
        <w:tc>
          <w:tcPr>
            <w:tcW w:w="2841" w:type="dxa"/>
          </w:tcPr>
          <w:p w14:paraId="0EF810C6" w14:textId="77777777" w:rsidR="006D6A82" w:rsidRPr="00703CD4" w:rsidRDefault="006D6A82" w:rsidP="002C37B4">
            <w:pPr>
              <w:pStyle w:val="CovFormText"/>
              <w:rPr>
                <w:rFonts w:cs="Arial"/>
                <w:b/>
                <w:i/>
                <w:noProof w:val="0"/>
                <w:szCs w:val="18"/>
                <w:lang w:val="es-ES"/>
              </w:rPr>
            </w:pPr>
          </w:p>
        </w:tc>
        <w:tc>
          <w:tcPr>
            <w:tcW w:w="1553" w:type="dxa"/>
          </w:tcPr>
          <w:p w14:paraId="5DA843C9" w14:textId="433304D7" w:rsidR="006D6A82" w:rsidRPr="00703CD4" w:rsidRDefault="00AE643D" w:rsidP="002C37B4">
            <w:pPr>
              <w:pStyle w:val="CovFormText"/>
              <w:rPr>
                <w:rFonts w:cs="Arial"/>
                <w:noProof w:val="0"/>
                <w:szCs w:val="18"/>
                <w:lang w:val="es-ES"/>
              </w:rPr>
            </w:pPr>
            <w:r>
              <w:rPr>
                <w:rFonts w:cs="Arial"/>
                <w:noProof w:val="0"/>
                <w:szCs w:val="18"/>
              </w:rPr>
              <w:t>04-11-2024</w:t>
            </w:r>
          </w:p>
        </w:tc>
      </w:tr>
      <w:tr w:rsidR="006D6A82" w:rsidRPr="00703CD4" w14:paraId="3ED86A6B" w14:textId="77777777">
        <w:trPr>
          <w:cantSplit/>
        </w:trPr>
        <w:tc>
          <w:tcPr>
            <w:tcW w:w="2552" w:type="dxa"/>
            <w:shd w:val="pct5" w:color="auto" w:fill="FFFFFF"/>
          </w:tcPr>
          <w:p w14:paraId="1B4A0FCB" w14:textId="77777777" w:rsidR="006D6A82" w:rsidRPr="00A72550" w:rsidRDefault="00DD7FC7" w:rsidP="002C37B4">
            <w:pPr>
              <w:pStyle w:val="Ttulo3"/>
              <w:rPr>
                <w:rFonts w:cs="Arial"/>
                <w:i/>
                <w:color w:val="auto"/>
                <w:sz w:val="18"/>
                <w:szCs w:val="18"/>
                <w:lang w:val="es-ES"/>
              </w:rPr>
            </w:pPr>
            <w:r w:rsidRPr="00A72550">
              <w:rPr>
                <w:rFonts w:cs="Arial"/>
                <w:i/>
                <w:color w:val="auto"/>
                <w:sz w:val="18"/>
                <w:szCs w:val="18"/>
                <w:lang w:val="es-ES"/>
              </w:rPr>
              <w:t>Sponsor</w:t>
            </w:r>
          </w:p>
        </w:tc>
        <w:tc>
          <w:tcPr>
            <w:tcW w:w="3119" w:type="dxa"/>
          </w:tcPr>
          <w:p w14:paraId="034C9FCA" w14:textId="43057367" w:rsidR="006D6A82" w:rsidRPr="00703CD4" w:rsidRDefault="00AE643D" w:rsidP="002C37B4">
            <w:pPr>
              <w:pStyle w:val="CovFormText"/>
              <w:rPr>
                <w:rFonts w:cs="Arial"/>
                <w:noProof w:val="0"/>
                <w:szCs w:val="18"/>
                <w:lang w:val="es-ES"/>
              </w:rPr>
            </w:pPr>
            <w:r>
              <w:rPr>
                <w:rFonts w:cs="Arial"/>
                <w:noProof w:val="0"/>
                <w:szCs w:val="18"/>
                <w:lang w:val="es-ES"/>
              </w:rPr>
              <w:t>Cristian Alarcon</w:t>
            </w:r>
          </w:p>
        </w:tc>
        <w:tc>
          <w:tcPr>
            <w:tcW w:w="2841" w:type="dxa"/>
          </w:tcPr>
          <w:p w14:paraId="2D9AAEF9" w14:textId="77777777" w:rsidR="006D6A82" w:rsidRPr="00703CD4" w:rsidRDefault="006D6A82" w:rsidP="002C37B4">
            <w:pPr>
              <w:pStyle w:val="CovFormText"/>
              <w:rPr>
                <w:rFonts w:cs="Arial"/>
                <w:b/>
                <w:i/>
                <w:noProof w:val="0"/>
                <w:szCs w:val="18"/>
                <w:lang w:val="es-ES"/>
              </w:rPr>
            </w:pPr>
          </w:p>
        </w:tc>
        <w:tc>
          <w:tcPr>
            <w:tcW w:w="1553" w:type="dxa"/>
          </w:tcPr>
          <w:p w14:paraId="22374ED8" w14:textId="174D8A4B" w:rsidR="006D6A82" w:rsidRPr="00703CD4" w:rsidRDefault="00AE643D" w:rsidP="002C37B4">
            <w:pPr>
              <w:pStyle w:val="CovFormText"/>
              <w:rPr>
                <w:rFonts w:cs="Arial"/>
                <w:noProof w:val="0"/>
                <w:szCs w:val="18"/>
                <w:lang w:val="es-ES"/>
              </w:rPr>
            </w:pPr>
            <w:r>
              <w:rPr>
                <w:rFonts w:cs="Arial"/>
                <w:noProof w:val="0"/>
                <w:szCs w:val="18"/>
              </w:rPr>
              <w:t>04-11-2024</w:t>
            </w:r>
          </w:p>
        </w:tc>
      </w:tr>
    </w:tbl>
    <w:p w14:paraId="0F775C52" w14:textId="77777777" w:rsidR="00FF0382" w:rsidRDefault="00FF0382" w:rsidP="00FE3B5A">
      <w:pPr>
        <w:rPr>
          <w:rFonts w:cs="Arial"/>
          <w:sz w:val="18"/>
          <w:szCs w:val="18"/>
          <w:lang w:val="en-US"/>
        </w:rPr>
      </w:pPr>
    </w:p>
    <w:sectPr w:rsidR="00FF0382" w:rsidSect="006F05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9B5B8" w14:textId="77777777" w:rsidR="006E515A" w:rsidRDefault="006E515A">
      <w:r>
        <w:separator/>
      </w:r>
    </w:p>
  </w:endnote>
  <w:endnote w:type="continuationSeparator" w:id="0">
    <w:p w14:paraId="05048FE4" w14:textId="77777777" w:rsidR="006E515A" w:rsidRDefault="006E5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7BE33" w14:textId="77777777" w:rsidR="00EE183F" w:rsidRDefault="00EE18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98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89"/>
      <w:gridCol w:w="2709"/>
    </w:tblGrid>
    <w:tr w:rsidR="00EE183F" w14:paraId="1CCC54FA" w14:textId="77777777">
      <w:trPr>
        <w:trHeight w:val="350"/>
      </w:trPr>
      <w:tc>
        <w:tcPr>
          <w:tcW w:w="7389" w:type="dxa"/>
        </w:tcPr>
        <w:p w14:paraId="1F2B268A" w14:textId="77777777" w:rsidR="00EE183F" w:rsidRPr="004C6045" w:rsidRDefault="00EE183F" w:rsidP="00C1286F">
          <w:pPr>
            <w:pStyle w:val="CovFormText"/>
            <w:spacing w:after="0"/>
            <w:rPr>
              <w:i/>
              <w:noProof w:val="0"/>
              <w:lang w:val="es-ES"/>
            </w:rPr>
          </w:pPr>
        </w:p>
      </w:tc>
      <w:tc>
        <w:tcPr>
          <w:tcW w:w="2709" w:type="dxa"/>
        </w:tcPr>
        <w:p w14:paraId="55724BA1" w14:textId="77777777" w:rsidR="00EE183F" w:rsidRDefault="00EE183F" w:rsidP="005C4BDA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  <w:lang w:val="es-ES"/>
            </w:rPr>
            <w:t xml:space="preserve">Página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421EA3">
            <w:rPr>
              <w:i/>
              <w:noProof/>
              <w:sz w:val="18"/>
            </w:rPr>
            <w:t>15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421EA3">
            <w:rPr>
              <w:i/>
              <w:noProof/>
              <w:sz w:val="18"/>
            </w:rPr>
            <w:t>15</w:t>
          </w:r>
          <w:r>
            <w:rPr>
              <w:i/>
              <w:sz w:val="18"/>
            </w:rPr>
            <w:fldChar w:fldCharType="end"/>
          </w:r>
        </w:p>
      </w:tc>
    </w:tr>
  </w:tbl>
  <w:p w14:paraId="65E4CD77" w14:textId="77777777" w:rsidR="00EE183F" w:rsidRDefault="00EE183F" w:rsidP="004C6045">
    <w:pPr>
      <w:pStyle w:val="Piedepgina"/>
    </w:pPr>
  </w:p>
  <w:p w14:paraId="15AB357C" w14:textId="77777777" w:rsidR="00EE183F" w:rsidRDefault="00EE183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5DA72" w14:textId="77777777" w:rsidR="00EE183F" w:rsidRDefault="00EE18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E05DA" w14:textId="77777777" w:rsidR="006E515A" w:rsidRDefault="006E515A">
      <w:r>
        <w:separator/>
      </w:r>
    </w:p>
  </w:footnote>
  <w:footnote w:type="continuationSeparator" w:id="0">
    <w:p w14:paraId="378F63A8" w14:textId="77777777" w:rsidR="006E515A" w:rsidRDefault="006E5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80AB3" w14:textId="77777777" w:rsidR="00EE183F" w:rsidRDefault="00EE18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261"/>
      <w:gridCol w:w="3651"/>
      <w:gridCol w:w="3119"/>
    </w:tblGrid>
    <w:tr w:rsidR="00EE183F" w14:paraId="479DCB25" w14:textId="77777777" w:rsidTr="00552A76">
      <w:trPr>
        <w:trHeight w:val="1132"/>
      </w:trPr>
      <w:tc>
        <w:tcPr>
          <w:tcW w:w="3261" w:type="dxa"/>
          <w:shd w:val="clear" w:color="auto" w:fill="auto"/>
        </w:tcPr>
        <w:p w14:paraId="76861232" w14:textId="77777777" w:rsidR="00EE183F" w:rsidRDefault="00EE183F" w:rsidP="0012049B">
          <w:pPr>
            <w:pStyle w:val="Encabezado"/>
            <w:jc w:val="center"/>
          </w:pPr>
        </w:p>
        <w:p w14:paraId="1074ED19" w14:textId="77777777" w:rsidR="00EE183F" w:rsidRPr="0012049B" w:rsidRDefault="00EE183F" w:rsidP="0012049B">
          <w:pPr>
            <w:tabs>
              <w:tab w:val="left" w:pos="1020"/>
            </w:tabs>
            <w:jc w:val="center"/>
          </w:pPr>
        </w:p>
      </w:tc>
      <w:tc>
        <w:tcPr>
          <w:tcW w:w="3651" w:type="dxa"/>
          <w:shd w:val="clear" w:color="auto" w:fill="auto"/>
          <w:vAlign w:val="center"/>
        </w:tcPr>
        <w:p w14:paraId="70B87EF8" w14:textId="77777777" w:rsidR="00EE183F" w:rsidRPr="00552A76" w:rsidRDefault="00EE183F" w:rsidP="00552A76">
          <w:pPr>
            <w:pStyle w:val="Encabezado"/>
            <w:jc w:val="center"/>
            <w:rPr>
              <w:color w:val="17365D"/>
              <w:sz w:val="28"/>
              <w:szCs w:val="28"/>
            </w:rPr>
          </w:pPr>
          <w:r>
            <w:rPr>
              <w:color w:val="17365D"/>
              <w:sz w:val="28"/>
              <w:szCs w:val="28"/>
            </w:rPr>
            <w:t>Plan de Costos</w:t>
          </w:r>
        </w:p>
      </w:tc>
      <w:tc>
        <w:tcPr>
          <w:tcW w:w="3119" w:type="dxa"/>
          <w:shd w:val="clear" w:color="auto" w:fill="auto"/>
        </w:tcPr>
        <w:p w14:paraId="70EBD458" w14:textId="77777777" w:rsidR="00EE183F" w:rsidRPr="00552A76" w:rsidRDefault="00EE183F" w:rsidP="00552A76">
          <w:pPr>
            <w:pStyle w:val="Encabezado"/>
            <w:rPr>
              <w:noProof/>
              <w:sz w:val="16"/>
              <w:szCs w:val="16"/>
              <w:lang w:eastAsia="es-CL"/>
            </w:rPr>
          </w:pPr>
        </w:p>
        <w:p w14:paraId="223E35AC" w14:textId="77777777" w:rsidR="00EE183F" w:rsidRDefault="00EE183F" w:rsidP="0012049B">
          <w:pPr>
            <w:pStyle w:val="Encabezado"/>
            <w:jc w:val="center"/>
          </w:pPr>
        </w:p>
      </w:tc>
    </w:tr>
  </w:tbl>
  <w:p w14:paraId="0B87251C" w14:textId="77777777" w:rsidR="00EE183F" w:rsidRPr="001E0A61" w:rsidRDefault="00EE183F" w:rsidP="001E0A6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65770" w14:textId="77777777" w:rsidR="00EE183F" w:rsidRDefault="00EE18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EE6C55"/>
    <w:multiLevelType w:val="hybridMultilevel"/>
    <w:tmpl w:val="8404ED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556F94"/>
    <w:multiLevelType w:val="hybridMultilevel"/>
    <w:tmpl w:val="BBA4F2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B527CC"/>
    <w:multiLevelType w:val="hybridMultilevel"/>
    <w:tmpl w:val="60EEE22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F7964"/>
    <w:multiLevelType w:val="hybridMultilevel"/>
    <w:tmpl w:val="B24697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27796"/>
    <w:multiLevelType w:val="hybridMultilevel"/>
    <w:tmpl w:val="3EFA640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0007B"/>
    <w:multiLevelType w:val="singleLevel"/>
    <w:tmpl w:val="4C4210C0"/>
    <w:lvl w:ilvl="0">
      <w:start w:val="1"/>
      <w:numFmt w:val="lowerLetter"/>
      <w:lvlText w:val="%1."/>
      <w:legacy w:legacy="1" w:legacySpace="120" w:legacyIndent="360"/>
      <w:lvlJc w:val="left"/>
      <w:pPr>
        <w:ind w:left="1440" w:hanging="360"/>
      </w:pPr>
    </w:lvl>
  </w:abstractNum>
  <w:abstractNum w:abstractNumId="7" w15:restartNumberingAfterBreak="0">
    <w:nsid w:val="344F7327"/>
    <w:multiLevelType w:val="hybridMultilevel"/>
    <w:tmpl w:val="DC5A2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C54A9"/>
    <w:multiLevelType w:val="hybridMultilevel"/>
    <w:tmpl w:val="60EEE22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C3C75"/>
    <w:multiLevelType w:val="hybridMultilevel"/>
    <w:tmpl w:val="68A035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266EC"/>
    <w:multiLevelType w:val="hybridMultilevel"/>
    <w:tmpl w:val="9842A6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F2343E"/>
    <w:multiLevelType w:val="hybridMultilevel"/>
    <w:tmpl w:val="D09CAD9C"/>
    <w:lvl w:ilvl="0" w:tplc="54409E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30021"/>
    <w:multiLevelType w:val="hybridMultilevel"/>
    <w:tmpl w:val="62E8BC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51FAE"/>
    <w:multiLevelType w:val="hybridMultilevel"/>
    <w:tmpl w:val="2BAE1F8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B1008A4"/>
    <w:multiLevelType w:val="hybridMultilevel"/>
    <w:tmpl w:val="DBB2EA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902468"/>
    <w:multiLevelType w:val="hybridMultilevel"/>
    <w:tmpl w:val="CF8CD5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A4845"/>
    <w:multiLevelType w:val="hybridMultilevel"/>
    <w:tmpl w:val="60EEE22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D6628"/>
    <w:multiLevelType w:val="hybridMultilevel"/>
    <w:tmpl w:val="C070F89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3E7878"/>
    <w:multiLevelType w:val="hybridMultilevel"/>
    <w:tmpl w:val="EDDA8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848AB"/>
    <w:multiLevelType w:val="hybridMultilevel"/>
    <w:tmpl w:val="8C7ACB06"/>
    <w:lvl w:ilvl="0" w:tplc="0C0A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47044"/>
    <w:multiLevelType w:val="hybridMultilevel"/>
    <w:tmpl w:val="C5721DB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C6D05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 w16cid:durableId="1070349983">
    <w:abstractNumId w:val="21"/>
  </w:num>
  <w:num w:numId="2" w16cid:durableId="32132408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20130652">
    <w:abstractNumId w:val="0"/>
    <w:lvlOverride w:ilvl="0">
      <w:lvl w:ilvl="0">
        <w:numFmt w:val="bullet"/>
        <w:lvlText w:val="è"/>
        <w:legacy w:legacy="1" w:legacySpace="120" w:legacyIndent="360"/>
        <w:lvlJc w:val="left"/>
        <w:pPr>
          <w:ind w:left="720" w:hanging="360"/>
        </w:pPr>
      </w:lvl>
    </w:lvlOverride>
  </w:num>
  <w:num w:numId="4" w16cid:durableId="1019353545">
    <w:abstractNumId w:val="6"/>
  </w:num>
  <w:num w:numId="5" w16cid:durableId="149776305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 w16cid:durableId="1627006273">
    <w:abstractNumId w:val="13"/>
  </w:num>
  <w:num w:numId="7" w16cid:durableId="669328551">
    <w:abstractNumId w:val="17"/>
  </w:num>
  <w:num w:numId="8" w16cid:durableId="367340792">
    <w:abstractNumId w:val="10"/>
  </w:num>
  <w:num w:numId="9" w16cid:durableId="1976711734">
    <w:abstractNumId w:val="1"/>
  </w:num>
  <w:num w:numId="10" w16cid:durableId="1468863584">
    <w:abstractNumId w:val="2"/>
  </w:num>
  <w:num w:numId="11" w16cid:durableId="1002119727">
    <w:abstractNumId w:val="19"/>
  </w:num>
  <w:num w:numId="12" w16cid:durableId="117291325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 w16cid:durableId="1974479724">
    <w:abstractNumId w:val="15"/>
  </w:num>
  <w:num w:numId="14" w16cid:durableId="309555875">
    <w:abstractNumId w:val="9"/>
  </w:num>
  <w:num w:numId="15" w16cid:durableId="1479760937">
    <w:abstractNumId w:val="11"/>
  </w:num>
  <w:num w:numId="16" w16cid:durableId="626206382">
    <w:abstractNumId w:val="4"/>
  </w:num>
  <w:num w:numId="17" w16cid:durableId="422577890">
    <w:abstractNumId w:val="20"/>
  </w:num>
  <w:num w:numId="18" w16cid:durableId="1994871074">
    <w:abstractNumId w:val="8"/>
  </w:num>
  <w:num w:numId="19" w16cid:durableId="1499271868">
    <w:abstractNumId w:val="5"/>
  </w:num>
  <w:num w:numId="20" w16cid:durableId="1377192955">
    <w:abstractNumId w:val="16"/>
  </w:num>
  <w:num w:numId="21" w16cid:durableId="281503207">
    <w:abstractNumId w:val="3"/>
  </w:num>
  <w:num w:numId="22" w16cid:durableId="1851796253">
    <w:abstractNumId w:val="14"/>
  </w:num>
  <w:num w:numId="23" w16cid:durableId="492645277">
    <w:abstractNumId w:val="7"/>
  </w:num>
  <w:num w:numId="24" w16cid:durableId="1133065189">
    <w:abstractNumId w:val="18"/>
  </w:num>
  <w:num w:numId="25" w16cid:durableId="7779436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mirrorMargin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FE9"/>
    <w:rsid w:val="00031C75"/>
    <w:rsid w:val="000358F5"/>
    <w:rsid w:val="00070A62"/>
    <w:rsid w:val="0008390B"/>
    <w:rsid w:val="000A10F4"/>
    <w:rsid w:val="000D1B64"/>
    <w:rsid w:val="000D4488"/>
    <w:rsid w:val="000E3CC9"/>
    <w:rsid w:val="000E3D84"/>
    <w:rsid w:val="00105289"/>
    <w:rsid w:val="001179F5"/>
    <w:rsid w:val="0012049B"/>
    <w:rsid w:val="00120D5B"/>
    <w:rsid w:val="001232C6"/>
    <w:rsid w:val="00126F7D"/>
    <w:rsid w:val="0012729D"/>
    <w:rsid w:val="00131B5B"/>
    <w:rsid w:val="00141EA8"/>
    <w:rsid w:val="00144206"/>
    <w:rsid w:val="00144922"/>
    <w:rsid w:val="00146A3F"/>
    <w:rsid w:val="00160325"/>
    <w:rsid w:val="0016381C"/>
    <w:rsid w:val="00171190"/>
    <w:rsid w:val="00190D0B"/>
    <w:rsid w:val="001A282E"/>
    <w:rsid w:val="001A4BE7"/>
    <w:rsid w:val="001A6599"/>
    <w:rsid w:val="001C0AD2"/>
    <w:rsid w:val="001D1CDD"/>
    <w:rsid w:val="001D4D57"/>
    <w:rsid w:val="001E0A61"/>
    <w:rsid w:val="001E5891"/>
    <w:rsid w:val="001F0F48"/>
    <w:rsid w:val="001F2D3E"/>
    <w:rsid w:val="001F4D05"/>
    <w:rsid w:val="002162C2"/>
    <w:rsid w:val="00231643"/>
    <w:rsid w:val="00253BEF"/>
    <w:rsid w:val="0026316D"/>
    <w:rsid w:val="002744BA"/>
    <w:rsid w:val="00276F98"/>
    <w:rsid w:val="00285DF6"/>
    <w:rsid w:val="00287A20"/>
    <w:rsid w:val="00293AD2"/>
    <w:rsid w:val="002C37B4"/>
    <w:rsid w:val="002E0602"/>
    <w:rsid w:val="002E3CE4"/>
    <w:rsid w:val="002E4D36"/>
    <w:rsid w:val="00300A2E"/>
    <w:rsid w:val="0030414A"/>
    <w:rsid w:val="00356EB6"/>
    <w:rsid w:val="00370BB0"/>
    <w:rsid w:val="00383CA2"/>
    <w:rsid w:val="003940CF"/>
    <w:rsid w:val="00396FFF"/>
    <w:rsid w:val="003C094C"/>
    <w:rsid w:val="003C430D"/>
    <w:rsid w:val="003C479C"/>
    <w:rsid w:val="003D4A49"/>
    <w:rsid w:val="003F42CF"/>
    <w:rsid w:val="00402DBE"/>
    <w:rsid w:val="00421EA3"/>
    <w:rsid w:val="00425080"/>
    <w:rsid w:val="004472C6"/>
    <w:rsid w:val="004608D3"/>
    <w:rsid w:val="00486F2A"/>
    <w:rsid w:val="0049045D"/>
    <w:rsid w:val="00497CEB"/>
    <w:rsid w:val="004B4E1F"/>
    <w:rsid w:val="004B52AC"/>
    <w:rsid w:val="004C6045"/>
    <w:rsid w:val="004C7DC2"/>
    <w:rsid w:val="004E6D41"/>
    <w:rsid w:val="005073C2"/>
    <w:rsid w:val="0051494E"/>
    <w:rsid w:val="00516573"/>
    <w:rsid w:val="0053729B"/>
    <w:rsid w:val="00537932"/>
    <w:rsid w:val="005405E1"/>
    <w:rsid w:val="00552A76"/>
    <w:rsid w:val="00556F3D"/>
    <w:rsid w:val="00561A70"/>
    <w:rsid w:val="00566EB9"/>
    <w:rsid w:val="005709A7"/>
    <w:rsid w:val="005721D5"/>
    <w:rsid w:val="00587E36"/>
    <w:rsid w:val="005A160E"/>
    <w:rsid w:val="005A4C2D"/>
    <w:rsid w:val="005C4BDA"/>
    <w:rsid w:val="005C5C27"/>
    <w:rsid w:val="005F2390"/>
    <w:rsid w:val="00606061"/>
    <w:rsid w:val="00611957"/>
    <w:rsid w:val="00616682"/>
    <w:rsid w:val="0062271C"/>
    <w:rsid w:val="00654C1B"/>
    <w:rsid w:val="00667499"/>
    <w:rsid w:val="00672D1D"/>
    <w:rsid w:val="00692B29"/>
    <w:rsid w:val="0069617D"/>
    <w:rsid w:val="006A2143"/>
    <w:rsid w:val="006A77A3"/>
    <w:rsid w:val="006D05F3"/>
    <w:rsid w:val="006D44E5"/>
    <w:rsid w:val="006D6A82"/>
    <w:rsid w:val="006E070C"/>
    <w:rsid w:val="006E0A41"/>
    <w:rsid w:val="006E515A"/>
    <w:rsid w:val="006F05AD"/>
    <w:rsid w:val="007057AC"/>
    <w:rsid w:val="007071A5"/>
    <w:rsid w:val="007104A7"/>
    <w:rsid w:val="007237CF"/>
    <w:rsid w:val="007527C4"/>
    <w:rsid w:val="007855D1"/>
    <w:rsid w:val="00792BEF"/>
    <w:rsid w:val="007E0695"/>
    <w:rsid w:val="007E4011"/>
    <w:rsid w:val="007F59C0"/>
    <w:rsid w:val="007F7001"/>
    <w:rsid w:val="008124B9"/>
    <w:rsid w:val="00816253"/>
    <w:rsid w:val="00823383"/>
    <w:rsid w:val="00832EE1"/>
    <w:rsid w:val="00846105"/>
    <w:rsid w:val="0087033D"/>
    <w:rsid w:val="00874293"/>
    <w:rsid w:val="00885827"/>
    <w:rsid w:val="008B16B2"/>
    <w:rsid w:val="008B56CD"/>
    <w:rsid w:val="008B5A94"/>
    <w:rsid w:val="008B733F"/>
    <w:rsid w:val="008B780C"/>
    <w:rsid w:val="008F4622"/>
    <w:rsid w:val="008F4F79"/>
    <w:rsid w:val="00902608"/>
    <w:rsid w:val="00922A20"/>
    <w:rsid w:val="0092538B"/>
    <w:rsid w:val="00942D5E"/>
    <w:rsid w:val="0094691F"/>
    <w:rsid w:val="00952D13"/>
    <w:rsid w:val="00957396"/>
    <w:rsid w:val="00961E43"/>
    <w:rsid w:val="00964479"/>
    <w:rsid w:val="00971035"/>
    <w:rsid w:val="00977299"/>
    <w:rsid w:val="00993804"/>
    <w:rsid w:val="009A102E"/>
    <w:rsid w:val="009B0F98"/>
    <w:rsid w:val="009E781F"/>
    <w:rsid w:val="009F168A"/>
    <w:rsid w:val="00A13154"/>
    <w:rsid w:val="00A156F9"/>
    <w:rsid w:val="00A175CB"/>
    <w:rsid w:val="00A41622"/>
    <w:rsid w:val="00A47C7E"/>
    <w:rsid w:val="00A57360"/>
    <w:rsid w:val="00A60139"/>
    <w:rsid w:val="00A72550"/>
    <w:rsid w:val="00A753F8"/>
    <w:rsid w:val="00A92E1B"/>
    <w:rsid w:val="00A96A87"/>
    <w:rsid w:val="00AA33B2"/>
    <w:rsid w:val="00AB5323"/>
    <w:rsid w:val="00AC5B96"/>
    <w:rsid w:val="00AE5C49"/>
    <w:rsid w:val="00AE638F"/>
    <w:rsid w:val="00AE643D"/>
    <w:rsid w:val="00AE7195"/>
    <w:rsid w:val="00AF52F4"/>
    <w:rsid w:val="00B00E64"/>
    <w:rsid w:val="00B03977"/>
    <w:rsid w:val="00B04F19"/>
    <w:rsid w:val="00B1367E"/>
    <w:rsid w:val="00B13755"/>
    <w:rsid w:val="00B17342"/>
    <w:rsid w:val="00B30300"/>
    <w:rsid w:val="00B43C4C"/>
    <w:rsid w:val="00B53FA7"/>
    <w:rsid w:val="00B632BC"/>
    <w:rsid w:val="00B81298"/>
    <w:rsid w:val="00B933BA"/>
    <w:rsid w:val="00BB0AA6"/>
    <w:rsid w:val="00BE22DE"/>
    <w:rsid w:val="00BE5A6D"/>
    <w:rsid w:val="00BE70E9"/>
    <w:rsid w:val="00BF1DD2"/>
    <w:rsid w:val="00C00D6C"/>
    <w:rsid w:val="00C1286F"/>
    <w:rsid w:val="00C16ADE"/>
    <w:rsid w:val="00C32AA8"/>
    <w:rsid w:val="00C4001D"/>
    <w:rsid w:val="00C45BF6"/>
    <w:rsid w:val="00C82816"/>
    <w:rsid w:val="00CA4D7C"/>
    <w:rsid w:val="00CB55A3"/>
    <w:rsid w:val="00CD171D"/>
    <w:rsid w:val="00CE7FFC"/>
    <w:rsid w:val="00CF09B0"/>
    <w:rsid w:val="00D0028D"/>
    <w:rsid w:val="00D05EAD"/>
    <w:rsid w:val="00D17A1F"/>
    <w:rsid w:val="00D308B1"/>
    <w:rsid w:val="00D627CE"/>
    <w:rsid w:val="00D629AA"/>
    <w:rsid w:val="00D850D3"/>
    <w:rsid w:val="00D8562F"/>
    <w:rsid w:val="00DC18F0"/>
    <w:rsid w:val="00DC7A9C"/>
    <w:rsid w:val="00DD1D84"/>
    <w:rsid w:val="00DD7FC7"/>
    <w:rsid w:val="00DF2BD2"/>
    <w:rsid w:val="00E02E6F"/>
    <w:rsid w:val="00E15E8A"/>
    <w:rsid w:val="00E27280"/>
    <w:rsid w:val="00E3207B"/>
    <w:rsid w:val="00E5069E"/>
    <w:rsid w:val="00E51C22"/>
    <w:rsid w:val="00E64F65"/>
    <w:rsid w:val="00E931D3"/>
    <w:rsid w:val="00EA08F7"/>
    <w:rsid w:val="00EA5832"/>
    <w:rsid w:val="00EA7AF3"/>
    <w:rsid w:val="00EB5700"/>
    <w:rsid w:val="00EB6C96"/>
    <w:rsid w:val="00EC3A4E"/>
    <w:rsid w:val="00ED65A8"/>
    <w:rsid w:val="00EE183F"/>
    <w:rsid w:val="00EF4259"/>
    <w:rsid w:val="00EF53BA"/>
    <w:rsid w:val="00F05F28"/>
    <w:rsid w:val="00F27006"/>
    <w:rsid w:val="00F27143"/>
    <w:rsid w:val="00F42FE9"/>
    <w:rsid w:val="00F53047"/>
    <w:rsid w:val="00F54B12"/>
    <w:rsid w:val="00F62501"/>
    <w:rsid w:val="00F80933"/>
    <w:rsid w:val="00F825DF"/>
    <w:rsid w:val="00FB15C5"/>
    <w:rsid w:val="00FB7DFE"/>
    <w:rsid w:val="00FD2D49"/>
    <w:rsid w:val="00FE2301"/>
    <w:rsid w:val="00FE3B5A"/>
    <w:rsid w:val="00FF0382"/>
    <w:rsid w:val="00FF2C02"/>
    <w:rsid w:val="00FF4163"/>
    <w:rsid w:val="00FF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B4D58F"/>
  <w15:docId w15:val="{8265459E-604A-4F4F-AD6E-DA7A5993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2D5E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Pr>
      <w:sz w:val="18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uiPriority w:val="99"/>
    <w:rPr>
      <w:color w:val="800080"/>
      <w:u w:val="single"/>
    </w:rPr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  <w:sz w:val="20"/>
      <w:lang w:eastAsia="en-U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customStyle="1" w:styleId="CovTableText">
    <w:name w:val="Cov_Table Text"/>
    <w:basedOn w:val="Encabezado"/>
    <w:pPr>
      <w:tabs>
        <w:tab w:val="clear" w:pos="4320"/>
        <w:tab w:val="clear" w:pos="8640"/>
      </w:tabs>
      <w:spacing w:before="60" w:after="60"/>
    </w:pPr>
    <w:rPr>
      <w:b w:val="0"/>
      <w:lang w:val="en-US" w:eastAsia="en-US"/>
    </w:rPr>
  </w:style>
  <w:style w:type="table" w:styleId="Tablaconcuadrcula">
    <w:name w:val="Table Grid"/>
    <w:basedOn w:val="Tablanormal"/>
    <w:rsid w:val="00DF2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ableText">
    <w:name w:val="A_Table Text"/>
    <w:rsid w:val="007104A7"/>
    <w:pPr>
      <w:spacing w:before="60" w:after="60"/>
    </w:pPr>
    <w:rPr>
      <w:rFonts w:ascii="Arial" w:hAnsi="Arial"/>
      <w:lang w:val="en-US" w:eastAsia="es-ES"/>
    </w:rPr>
  </w:style>
  <w:style w:type="character" w:customStyle="1" w:styleId="hps">
    <w:name w:val="hps"/>
    <w:basedOn w:val="Fuentedeprrafopredeter"/>
    <w:rsid w:val="0008390B"/>
  </w:style>
  <w:style w:type="paragraph" w:styleId="Prrafodelista">
    <w:name w:val="List Paragraph"/>
    <w:basedOn w:val="Normal"/>
    <w:uiPriority w:val="34"/>
    <w:qFormat/>
    <w:rsid w:val="00083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1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0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5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02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9203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7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5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7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62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3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6108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24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2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9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0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47029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37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7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83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9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83109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33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31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7067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1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7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>
  <LongProp xmlns="" name="Links"><![CDATA[<?xml version="1.0" encoding="UTF-8"?><Result><NewXML><PWSLinkDataSet xmlns="http://schemas.microsoft.com/office/project/server/webservices/PWSLinkDataSet/" /></NewXML><ProjectUID>b87f4f8f-bea9-4395-a570-c1c946a252fe</ProjectUID><OldXML><PWSLinkDataSet xmlns="http://schemas.microsoft.com/office/project/server/webservices/PWSLinkDataSet/" /></OldXML><ItemType>3</ItemType><PSURL>http://epm.cofre.cl/pwa</PSURL></Result>]]></LongProp>
</Long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3DA0C6F7D4644C8CE13B99C8EDD097" ma:contentTypeVersion="9" ma:contentTypeDescription="Crear nuevo documento." ma:contentTypeScope="" ma:versionID="4c71c62cb260e28853846ce943804d85">
  <xsd:schema xmlns:xsd="http://www.w3.org/2001/XMLSchema" xmlns:xs="http://www.w3.org/2001/XMLSchema" xmlns:p="http://schemas.microsoft.com/office/2006/metadata/properties" xmlns:ns2="a472971b-77ab-4301-a9c0-65382ca549c9" xmlns:ns3="bd78b262-b3d9-429e-971d-31bca05ddd15" targetNamespace="http://schemas.microsoft.com/office/2006/metadata/properties" ma:root="true" ma:fieldsID="289f1461379b1f51e3525027c12d9fa5" ns2:_="" ns3:_="">
    <xsd:import namespace="a472971b-77ab-4301-a9c0-65382ca549c9"/>
    <xsd:import namespace="bd78b262-b3d9-429e-971d-31bca05dd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2971b-77ab-4301-a9c0-65382ca54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8b262-b3d9-429e-971d-31bca05ddd1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FDC364-F871-42EC-AA29-A2C6FFC370D7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A412CD1E-E2E5-44F5-9FCC-F445097FEF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6F607F-99DA-4572-8D44-0786B1AD58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7E229C-0971-4460-900B-7C1C72148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72971b-77ab-4301-a9c0-65382ca549c9"/>
    <ds:schemaRef ds:uri="bd78b262-b3d9-429e-971d-31bca05ddd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33</TotalTime>
  <Pages>6</Pages>
  <Words>786</Words>
  <Characters>4329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Enunciado del Alcance</vt:lpstr>
      <vt:lpstr>Enunciado del Alcance</vt:lpstr>
    </vt:vector>
  </TitlesOfParts>
  <Company>COFRE Consultores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del Alcance</dc:title>
  <dc:subject>cMAP</dc:subject>
  <dc:creator>Francisca Guajardo N.</dc:creator>
  <cp:lastModifiedBy>boris alarcon milla</cp:lastModifiedBy>
  <cp:revision>3</cp:revision>
  <cp:lastPrinted>2012-12-11T20:47:00Z</cp:lastPrinted>
  <dcterms:created xsi:type="dcterms:W3CDTF">2020-09-07T02:46:00Z</dcterms:created>
  <dcterms:modified xsi:type="dcterms:W3CDTF">2024-11-04T19:47:00Z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 del área de trabajo del proyecto</vt:lpwstr>
  </property>
  <property fmtid="{D5CDD505-2E9C-101B-9397-08002B2CF9AE}" pid="3" name="ContentTypeId">
    <vt:lpwstr>0x010100E93DA0C6F7D4644C8CE13B99C8EDD097</vt:lpwstr>
  </property>
</Properties>
</file>